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6975" w:rsidRDefault="00A66975" w:rsidP="00A66975">
      <w:pPr>
        <w:pStyle w:val="berschrift1"/>
        <w:rPr>
          <w:rFonts w:ascii="Arial" w:eastAsia="Arial" w:hAnsi="Arial" w:cs="Arial"/>
          <w:b/>
        </w:rPr>
      </w:pPr>
      <w:r>
        <w:rPr>
          <w:rFonts w:ascii="Arial" w:eastAsia="Arial" w:hAnsi="Arial" w:cs="Arial"/>
          <w:b/>
        </w:rPr>
        <w:t>QUESTION</w:t>
      </w:r>
    </w:p>
    <w:p w:rsidR="00A66975" w:rsidRDefault="00CE45A0">
      <w:pPr>
        <w:ind w:left="-5"/>
      </w:pPr>
      <w:r>
        <w:t>You work as a senior developer at TestKing.com. The TestKing.com network consists of a single domain named testking.com.</w:t>
      </w:r>
    </w:p>
    <w:p w:rsidR="00A66975" w:rsidRDefault="00CE45A0">
      <w:pPr>
        <w:ind w:left="-5"/>
      </w:pPr>
      <w:r>
        <w:t>You are running a training exercise for junior developers. You are currently discussing the use of the Queue &lt;T&gt; collection type.</w:t>
      </w:r>
    </w:p>
    <w:p w:rsidR="00A66975" w:rsidRDefault="00CE45A0">
      <w:pPr>
        <w:ind w:left="-5"/>
      </w:pPr>
      <w:r>
        <w:t>Which of the following is TRUE with regards to the Queue &lt;T&gt;collection type?</w:t>
      </w:r>
    </w:p>
    <w:p w:rsidR="00A66975" w:rsidRDefault="00A66975">
      <w:pPr>
        <w:ind w:left="-5"/>
      </w:pPr>
      <w:r>
        <w:rPr>
          <w:rFonts w:eastAsia="Arial" w:cs="Arial"/>
          <w:b/>
        </w:rPr>
        <w:t xml:space="preserve">A. </w:t>
      </w:r>
      <w:r w:rsidR="00CE45A0">
        <w:t>It represents a first in, first out (FIFO) collection of objects.</w:t>
      </w:r>
    </w:p>
    <w:p w:rsidR="00A66975" w:rsidRDefault="00A66975">
      <w:pPr>
        <w:ind w:left="-5"/>
      </w:pPr>
      <w:r>
        <w:rPr>
          <w:rFonts w:eastAsia="Arial" w:cs="Arial"/>
          <w:b/>
        </w:rPr>
        <w:t xml:space="preserve">B. </w:t>
      </w:r>
      <w:r w:rsidR="00CE45A0">
        <w:t>It represents a last in, first out (LIFO) collection of objects.</w:t>
      </w:r>
    </w:p>
    <w:p w:rsidR="002C4409" w:rsidRDefault="00A66975">
      <w:pPr>
        <w:ind w:left="-5"/>
      </w:pPr>
      <w:r>
        <w:rPr>
          <w:rFonts w:eastAsia="Arial" w:cs="Arial"/>
          <w:b/>
        </w:rPr>
        <w:t xml:space="preserve">C. </w:t>
      </w:r>
      <w:r w:rsidR="00CE45A0">
        <w:t>It represents a collection of key/value pairs that are sorted by key based on the associated</w:t>
      </w:r>
    </w:p>
    <w:p w:rsidR="00A66975" w:rsidRDefault="00CE45A0">
      <w:pPr>
        <w:ind w:left="-5"/>
      </w:pPr>
      <w:r>
        <w:t>IComparer&lt;T&gt; impleme</w:t>
      </w:r>
      <w:r>
        <w:t>ntation.</w:t>
      </w:r>
    </w:p>
    <w:p w:rsidR="00A66975" w:rsidRDefault="00A66975">
      <w:pPr>
        <w:ind w:left="-5"/>
      </w:pPr>
      <w:r>
        <w:rPr>
          <w:rFonts w:eastAsia="Arial" w:cs="Arial"/>
          <w:b/>
        </w:rPr>
        <w:t xml:space="preserve">D. </w:t>
      </w:r>
      <w:r w:rsidR="00CE45A0">
        <w:t>It represents a list of objects that can be accessed by index.</w:t>
      </w:r>
    </w:p>
    <w:p w:rsidR="002C4409" w:rsidRDefault="00CE45A0" w:rsidP="00A66975">
      <w:pPr>
        <w:pStyle w:val="berschrift2"/>
      </w:pPr>
      <w:r>
        <w:rPr>
          <w:rFonts w:ascii="Arial" w:eastAsia="Arial" w:hAnsi="Arial" w:cs="Arial"/>
          <w:b/>
        </w:rPr>
        <w:t xml:space="preserve">Answer: </w:t>
      </w:r>
      <w:r>
        <w:rPr>
          <w:rFonts w:ascii="Arial" w:eastAsia="Arial" w:hAnsi="Arial" w:cs="Arial"/>
          <w:b/>
        </w:rPr>
        <w:t>A</w:t>
      </w:r>
    </w:p>
    <w:p w:rsidR="00A66975" w:rsidRDefault="00A66975" w:rsidP="00A66975">
      <w:pPr>
        <w:pStyle w:val="berschrift1"/>
        <w:rPr>
          <w:rFonts w:ascii="Arial" w:eastAsia="Arial" w:hAnsi="Arial" w:cs="Arial"/>
          <w:b/>
        </w:rPr>
      </w:pPr>
      <w:r>
        <w:rPr>
          <w:rFonts w:ascii="Arial" w:eastAsia="Arial" w:hAnsi="Arial" w:cs="Arial"/>
          <w:b/>
        </w:rPr>
        <w:t>QUESTION</w:t>
      </w:r>
    </w:p>
    <w:p w:rsidR="00A66975" w:rsidRDefault="00CE45A0">
      <w:pPr>
        <w:ind w:left="-5"/>
      </w:pPr>
      <w:r>
        <w:t>You work as a developer at TestKing.com. The TestKing.com network consists of a single domain named testking.com.</w:t>
      </w:r>
    </w:p>
    <w:p w:rsidR="00A66975" w:rsidRDefault="00CE45A0">
      <w:pPr>
        <w:ind w:left="-5"/>
      </w:pPr>
      <w:r>
        <w:t>You have written the following code segment:</w:t>
      </w:r>
    </w:p>
    <w:p w:rsidR="00A66975" w:rsidRDefault="00CE45A0">
      <w:pPr>
        <w:ind w:left="-5"/>
      </w:pPr>
      <w:proofErr w:type="gramStart"/>
      <w:r>
        <w:t>int[</w:t>
      </w:r>
      <w:proofErr w:type="gramEnd"/>
      <w:r>
        <w:t>] filteredEmployeeIds = employeeIds.Distinct().Where(value =&gt; value != employeeIdToRemove).OrderByDescending(x =&gt; x).ToArray();</w:t>
      </w:r>
    </w:p>
    <w:p w:rsidR="00A66975" w:rsidRDefault="00CE45A0">
      <w:pPr>
        <w:ind w:left="-5"/>
      </w:pPr>
      <w:r>
        <w:t>Which of the following describes reasons for writing this code? (Choose</w:t>
      </w:r>
      <w:r>
        <w:t xml:space="preserve"> two.)</w:t>
      </w:r>
    </w:p>
    <w:p w:rsidR="00A66975" w:rsidRDefault="00A66975">
      <w:pPr>
        <w:ind w:left="-5"/>
      </w:pPr>
      <w:r>
        <w:rPr>
          <w:rFonts w:eastAsia="Arial" w:cs="Arial"/>
          <w:b/>
        </w:rPr>
        <w:t xml:space="preserve">A. </w:t>
      </w:r>
      <w:r w:rsidR="00CE45A0">
        <w:t>To sort the array in order from the highest value to the lowest value.</w:t>
      </w:r>
    </w:p>
    <w:p w:rsidR="002C4409" w:rsidRPr="00CE45A0" w:rsidRDefault="00A66975">
      <w:pPr>
        <w:spacing w:after="51" w:line="259" w:lineRule="auto"/>
        <w:ind w:left="-5"/>
      </w:pPr>
      <w:r w:rsidRPr="00CE45A0">
        <w:rPr>
          <w:rFonts w:eastAsia="Arial" w:cs="Arial"/>
          <w:b/>
        </w:rPr>
        <w:t xml:space="preserve">B. </w:t>
      </w:r>
      <w:r w:rsidR="00CE45A0" w:rsidRPr="00CE45A0">
        <w:t>To sort the array in order from the lowest value to the highest valu</w:t>
      </w:r>
      <w:r w:rsidR="00CE45A0" w:rsidRPr="00CE45A0">
        <w:t>e.</w:t>
      </w:r>
    </w:p>
    <w:p w:rsidR="00A66975" w:rsidRDefault="00A66975">
      <w:pPr>
        <w:ind w:left="-5"/>
      </w:pPr>
      <w:r>
        <w:rPr>
          <w:rFonts w:eastAsia="Arial" w:cs="Arial"/>
          <w:b/>
        </w:rPr>
        <w:t xml:space="preserve">C. </w:t>
      </w:r>
      <w:r w:rsidR="00CE45A0">
        <w:t>To remove duplicate integers from the employeeIds array.</w:t>
      </w:r>
    </w:p>
    <w:p w:rsidR="00A66975" w:rsidRDefault="00A66975">
      <w:pPr>
        <w:ind w:left="-5"/>
      </w:pPr>
      <w:r>
        <w:rPr>
          <w:rFonts w:eastAsia="Arial" w:cs="Arial"/>
          <w:b/>
        </w:rPr>
        <w:t xml:space="preserve">D. </w:t>
      </w:r>
      <w:r w:rsidR="00CE45A0">
        <w:t>To remove all integers from the employeeIds array.</w:t>
      </w:r>
    </w:p>
    <w:p w:rsidR="002C4409" w:rsidRDefault="00CE45A0" w:rsidP="00A66975">
      <w:pPr>
        <w:pStyle w:val="berschrift2"/>
      </w:pPr>
      <w:r>
        <w:rPr>
          <w:rFonts w:ascii="Arial" w:eastAsia="Arial" w:hAnsi="Arial" w:cs="Arial"/>
          <w:b/>
        </w:rPr>
        <w:t xml:space="preserve">Answer: </w:t>
      </w:r>
      <w:proofErr w:type="gramStart"/>
      <w:r>
        <w:rPr>
          <w:rFonts w:ascii="Arial" w:eastAsia="Arial" w:hAnsi="Arial" w:cs="Arial"/>
          <w:b/>
        </w:rPr>
        <w:t>A,C</w:t>
      </w:r>
      <w:proofErr w:type="gramEnd"/>
    </w:p>
    <w:p w:rsidR="00A66975" w:rsidRDefault="00A66975" w:rsidP="00A66975">
      <w:pPr>
        <w:pStyle w:val="berschrift1"/>
        <w:rPr>
          <w:rFonts w:ascii="Arial" w:eastAsia="Arial" w:hAnsi="Arial" w:cs="Arial"/>
          <w:b/>
        </w:rPr>
      </w:pPr>
      <w:r>
        <w:rPr>
          <w:rFonts w:ascii="Arial" w:eastAsia="Arial" w:hAnsi="Arial" w:cs="Arial"/>
          <w:b/>
        </w:rPr>
        <w:t>QUESTION</w:t>
      </w:r>
    </w:p>
    <w:p w:rsidR="00A66975" w:rsidRDefault="00CE45A0">
      <w:pPr>
        <w:ind w:left="-5"/>
      </w:pPr>
      <w:r>
        <w:t>You work as a senior developer at TestKing.com. The TestKing.com network consists of a single domain named testking.com.</w:t>
      </w:r>
    </w:p>
    <w:p w:rsidR="00A66975" w:rsidRDefault="00CE45A0">
      <w:pPr>
        <w:ind w:left="-5"/>
      </w:pPr>
      <w:r>
        <w:t>You are running a training exercise for junior developers. You are currently discussing the use of a method that moves the SqlDataReader on to the subsequent record.</w:t>
      </w:r>
    </w:p>
    <w:p w:rsidR="00A66975" w:rsidRDefault="00CE45A0">
      <w:pPr>
        <w:ind w:left="-5"/>
      </w:pPr>
      <w:r>
        <w:t>Which of the following is the SqlDataReader method that allows for this?</w:t>
      </w:r>
    </w:p>
    <w:p w:rsidR="00A66975" w:rsidRDefault="00A66975">
      <w:pPr>
        <w:ind w:left="-5"/>
      </w:pPr>
      <w:r>
        <w:rPr>
          <w:rFonts w:eastAsia="Arial" w:cs="Arial"/>
          <w:b/>
        </w:rPr>
        <w:t xml:space="preserve">A. </w:t>
      </w:r>
      <w:r w:rsidR="00CE45A0">
        <w:t>The R</w:t>
      </w:r>
      <w:r w:rsidR="00CE45A0">
        <w:t>ead method.</w:t>
      </w:r>
    </w:p>
    <w:p w:rsidR="00A66975" w:rsidRDefault="00A66975">
      <w:pPr>
        <w:ind w:left="-5"/>
      </w:pPr>
      <w:r>
        <w:rPr>
          <w:rFonts w:eastAsia="Arial" w:cs="Arial"/>
          <w:b/>
        </w:rPr>
        <w:t xml:space="preserve">B. </w:t>
      </w:r>
      <w:r w:rsidR="00CE45A0">
        <w:t>The Next method.</w:t>
      </w:r>
    </w:p>
    <w:p w:rsidR="00A66975" w:rsidRDefault="00A66975">
      <w:pPr>
        <w:ind w:left="-5"/>
      </w:pPr>
      <w:r>
        <w:rPr>
          <w:rFonts w:eastAsia="Arial" w:cs="Arial"/>
          <w:b/>
        </w:rPr>
        <w:t xml:space="preserve">C. </w:t>
      </w:r>
      <w:r w:rsidR="00CE45A0">
        <w:t>The Result method.</w:t>
      </w:r>
    </w:p>
    <w:p w:rsidR="00A66975" w:rsidRDefault="00A66975">
      <w:pPr>
        <w:ind w:left="-5"/>
      </w:pPr>
      <w:r>
        <w:rPr>
          <w:rFonts w:eastAsia="Arial" w:cs="Arial"/>
          <w:b/>
        </w:rPr>
        <w:t xml:space="preserve">D. </w:t>
      </w:r>
      <w:r w:rsidR="00CE45A0">
        <w:t>The NextResult method.</w:t>
      </w:r>
    </w:p>
    <w:p w:rsidR="002C4409" w:rsidRDefault="00CE45A0" w:rsidP="00A66975">
      <w:pPr>
        <w:pStyle w:val="berschrift2"/>
      </w:pPr>
      <w:r>
        <w:rPr>
          <w:rFonts w:ascii="Arial" w:eastAsia="Arial" w:hAnsi="Arial" w:cs="Arial"/>
          <w:b/>
        </w:rPr>
        <w:t xml:space="preserve">Answer: </w:t>
      </w:r>
      <w:r>
        <w:rPr>
          <w:rFonts w:ascii="Arial" w:eastAsia="Arial" w:hAnsi="Arial" w:cs="Arial"/>
          <w:b/>
        </w:rPr>
        <w:t>A</w:t>
      </w:r>
    </w:p>
    <w:p w:rsidR="00A66975" w:rsidRDefault="00A66975" w:rsidP="00A66975">
      <w:pPr>
        <w:pStyle w:val="berschrift1"/>
        <w:rPr>
          <w:rFonts w:ascii="Arial" w:eastAsia="Arial" w:hAnsi="Arial" w:cs="Arial"/>
          <w:b/>
        </w:rPr>
      </w:pPr>
      <w:r>
        <w:rPr>
          <w:rFonts w:ascii="Arial" w:eastAsia="Arial" w:hAnsi="Arial" w:cs="Arial"/>
          <w:b/>
        </w:rPr>
        <w:t>QUESTION</w:t>
      </w:r>
    </w:p>
    <w:p w:rsidR="00A66975" w:rsidRDefault="00CE45A0">
      <w:pPr>
        <w:ind w:left="-5"/>
      </w:pPr>
      <w:r>
        <w:t>You work as a developer at TestKing.com. The TestKing.com network consists of a single domain named testking.com.</w:t>
      </w:r>
    </w:p>
    <w:p w:rsidR="002C4409" w:rsidRDefault="00CE45A0">
      <w:pPr>
        <w:ind w:left="-5"/>
      </w:pPr>
      <w:r>
        <w:t>You have received instructions to create a custom collection for TestKing.com. Objects in the collection must be processed via a foreach loop.</w:t>
      </w:r>
    </w:p>
    <w:p w:rsidR="00A66975" w:rsidRDefault="00CE45A0">
      <w:pPr>
        <w:ind w:left="-5"/>
      </w:pPr>
      <w:r>
        <w:t>Which of the following is TRUE with regards to the required code?</w:t>
      </w:r>
    </w:p>
    <w:p w:rsidR="00A66975" w:rsidRDefault="00A66975">
      <w:pPr>
        <w:ind w:left="-5"/>
      </w:pPr>
      <w:r>
        <w:rPr>
          <w:rFonts w:eastAsia="Arial" w:cs="Arial"/>
          <w:b/>
        </w:rPr>
        <w:t xml:space="preserve">A. </w:t>
      </w:r>
      <w:r w:rsidR="00CE45A0">
        <w:t>The code should implement the ICollection in</w:t>
      </w:r>
      <w:r w:rsidR="00CE45A0">
        <w:t>terface.</w:t>
      </w:r>
    </w:p>
    <w:p w:rsidR="00A66975" w:rsidRDefault="00A66975">
      <w:pPr>
        <w:ind w:left="-5"/>
      </w:pPr>
      <w:r>
        <w:rPr>
          <w:rFonts w:eastAsia="Arial" w:cs="Arial"/>
          <w:b/>
        </w:rPr>
        <w:t xml:space="preserve">B. </w:t>
      </w:r>
      <w:r w:rsidR="00CE45A0">
        <w:t>The code should implement the IComparer interface.</w:t>
      </w:r>
    </w:p>
    <w:p w:rsidR="00A66975" w:rsidRDefault="00A66975">
      <w:pPr>
        <w:ind w:left="-5"/>
      </w:pPr>
      <w:r>
        <w:rPr>
          <w:rFonts w:eastAsia="Arial" w:cs="Arial"/>
          <w:b/>
        </w:rPr>
        <w:t xml:space="preserve">C. </w:t>
      </w:r>
      <w:r w:rsidR="00CE45A0">
        <w:t>The code should implement the IEnumerable interface.</w:t>
      </w:r>
    </w:p>
    <w:p w:rsidR="00A66975" w:rsidRDefault="00A66975">
      <w:pPr>
        <w:ind w:left="-5"/>
      </w:pPr>
      <w:r>
        <w:rPr>
          <w:rFonts w:eastAsia="Arial" w:cs="Arial"/>
          <w:b/>
        </w:rPr>
        <w:t xml:space="preserve">D. </w:t>
      </w:r>
      <w:r w:rsidR="00CE45A0">
        <w:t>The code should implement the IEnumerator interface.</w:t>
      </w:r>
    </w:p>
    <w:p w:rsidR="002C4409" w:rsidRDefault="00CE45A0" w:rsidP="00A66975">
      <w:pPr>
        <w:pStyle w:val="berschrift2"/>
      </w:pPr>
      <w:r>
        <w:rPr>
          <w:rFonts w:ascii="Arial" w:eastAsia="Arial" w:hAnsi="Arial" w:cs="Arial"/>
          <w:b/>
        </w:rPr>
        <w:t xml:space="preserve">Answer: </w:t>
      </w:r>
      <w:r>
        <w:rPr>
          <w:rFonts w:ascii="Arial" w:eastAsia="Arial" w:hAnsi="Arial" w:cs="Arial"/>
          <w:b/>
        </w:rPr>
        <w:t>C</w:t>
      </w:r>
    </w:p>
    <w:p w:rsidR="00A66975" w:rsidRDefault="00A66975" w:rsidP="00A66975">
      <w:pPr>
        <w:pStyle w:val="berschrift1"/>
        <w:rPr>
          <w:rFonts w:ascii="Arial" w:eastAsia="Arial" w:hAnsi="Arial" w:cs="Arial"/>
          <w:b/>
        </w:rPr>
      </w:pPr>
      <w:r>
        <w:rPr>
          <w:rFonts w:ascii="Arial" w:eastAsia="Arial" w:hAnsi="Arial" w:cs="Arial"/>
          <w:b/>
        </w:rPr>
        <w:t>QUESTION</w:t>
      </w:r>
    </w:p>
    <w:p w:rsidR="00A66975" w:rsidRDefault="00CE45A0">
      <w:pPr>
        <w:ind w:left="-5"/>
      </w:pPr>
      <w:r>
        <w:t>You work as a senior developer at TestKing.com. The TestKing.com network consists of a single domain named testking.com.</w:t>
      </w:r>
    </w:p>
    <w:p w:rsidR="002C4409" w:rsidRDefault="00CE45A0">
      <w:pPr>
        <w:ind w:left="-5"/>
      </w:pPr>
      <w:r>
        <w:t>You are running a training exercise for junior developers. You are currently discussing the use of</w:t>
      </w:r>
    </w:p>
    <w:p w:rsidR="00A66975" w:rsidRDefault="00CE45A0">
      <w:pPr>
        <w:ind w:left="-5"/>
      </w:pPr>
      <w:r>
        <w:t>LINQ queries.</w:t>
      </w:r>
    </w:p>
    <w:p w:rsidR="00A66975" w:rsidRDefault="00CE45A0">
      <w:pPr>
        <w:ind w:left="-5"/>
      </w:pPr>
      <w:r>
        <w:t>Which of the following is NOT considered a distinct action of a LINQ query?</w:t>
      </w:r>
    </w:p>
    <w:p w:rsidR="00A66975" w:rsidRDefault="00A66975">
      <w:pPr>
        <w:ind w:left="-5"/>
      </w:pPr>
      <w:r>
        <w:rPr>
          <w:rFonts w:eastAsia="Arial" w:cs="Arial"/>
          <w:b/>
        </w:rPr>
        <w:t xml:space="preserve">A. </w:t>
      </w:r>
      <w:r w:rsidR="00CE45A0">
        <w:t>Creating the query.</w:t>
      </w:r>
    </w:p>
    <w:p w:rsidR="00A66975" w:rsidRDefault="00A66975">
      <w:pPr>
        <w:ind w:left="-5"/>
      </w:pPr>
      <w:r>
        <w:rPr>
          <w:rFonts w:eastAsia="Arial" w:cs="Arial"/>
          <w:b/>
        </w:rPr>
        <w:t xml:space="preserve">B. </w:t>
      </w:r>
      <w:r w:rsidR="00CE45A0">
        <w:t>Obtaining the data source.</w:t>
      </w:r>
    </w:p>
    <w:p w:rsidR="00A66975" w:rsidRDefault="00A66975">
      <w:pPr>
        <w:ind w:left="-5"/>
      </w:pPr>
      <w:r>
        <w:rPr>
          <w:rFonts w:eastAsia="Arial" w:cs="Arial"/>
          <w:b/>
        </w:rPr>
        <w:t xml:space="preserve">C. </w:t>
      </w:r>
      <w:r w:rsidR="00CE45A0">
        <w:t>Creating the data source.</w:t>
      </w:r>
    </w:p>
    <w:p w:rsidR="00A66975" w:rsidRDefault="00A66975">
      <w:pPr>
        <w:ind w:left="-5"/>
      </w:pPr>
      <w:r>
        <w:rPr>
          <w:rFonts w:eastAsia="Arial" w:cs="Arial"/>
          <w:b/>
        </w:rPr>
        <w:t xml:space="preserve">D. </w:t>
      </w:r>
      <w:r w:rsidR="00CE45A0">
        <w:t>Executing the query.</w:t>
      </w:r>
    </w:p>
    <w:p w:rsidR="002C4409" w:rsidRDefault="00CE45A0" w:rsidP="00A66975">
      <w:pPr>
        <w:pStyle w:val="berschrift2"/>
      </w:pPr>
      <w:r>
        <w:rPr>
          <w:rFonts w:ascii="Arial" w:eastAsia="Arial" w:hAnsi="Arial" w:cs="Arial"/>
          <w:b/>
        </w:rPr>
        <w:lastRenderedPageBreak/>
        <w:t xml:space="preserve">Answer: </w:t>
      </w:r>
      <w:r>
        <w:rPr>
          <w:rFonts w:ascii="Arial" w:eastAsia="Arial" w:hAnsi="Arial" w:cs="Arial"/>
          <w:b/>
        </w:rPr>
        <w:t>C</w:t>
      </w:r>
    </w:p>
    <w:p w:rsidR="00A66975" w:rsidRDefault="00A66975" w:rsidP="00A66975">
      <w:pPr>
        <w:pStyle w:val="berschrift1"/>
        <w:rPr>
          <w:rFonts w:ascii="Arial" w:eastAsia="Arial" w:hAnsi="Arial" w:cs="Arial"/>
          <w:b/>
        </w:rPr>
      </w:pPr>
      <w:r>
        <w:rPr>
          <w:rFonts w:ascii="Arial" w:eastAsia="Arial" w:hAnsi="Arial" w:cs="Arial"/>
          <w:b/>
        </w:rPr>
        <w:t>QUESTION</w:t>
      </w:r>
    </w:p>
    <w:p w:rsidR="00A66975" w:rsidRDefault="00CE45A0">
      <w:pPr>
        <w:ind w:left="-5"/>
      </w:pPr>
      <w:r>
        <w:t>You work as a senior developer at TestKing.com. The TestKing.com network consists of a single domain named testking.com.</w:t>
      </w:r>
    </w:p>
    <w:p w:rsidR="00A66975" w:rsidRDefault="00CE45A0">
      <w:pPr>
        <w:ind w:left="-5"/>
      </w:pPr>
      <w:r>
        <w:t>You are running a training exercise for junior developers. You are currently discussing a method that Reads data from the specifie</w:t>
      </w:r>
      <w:r>
        <w:t>d file. The reads occur at the position specified by the file pointer.</w:t>
      </w:r>
    </w:p>
    <w:p w:rsidR="00A66975" w:rsidRDefault="00CE45A0">
      <w:pPr>
        <w:ind w:left="-5"/>
      </w:pPr>
      <w:r>
        <w:t>Which of the following is the method being discussed.</w:t>
      </w:r>
    </w:p>
    <w:p w:rsidR="00A66975" w:rsidRDefault="00A66975">
      <w:pPr>
        <w:ind w:left="-5"/>
      </w:pPr>
      <w:r>
        <w:rPr>
          <w:rFonts w:eastAsia="Arial" w:cs="Arial"/>
          <w:b/>
        </w:rPr>
        <w:t xml:space="preserve">A. </w:t>
      </w:r>
      <w:r w:rsidR="00CE45A0">
        <w:t>The ReadFileEx method.</w:t>
      </w:r>
    </w:p>
    <w:p w:rsidR="00A66975" w:rsidRDefault="00A66975">
      <w:pPr>
        <w:ind w:left="-5"/>
      </w:pPr>
      <w:r>
        <w:rPr>
          <w:rFonts w:eastAsia="Arial" w:cs="Arial"/>
          <w:b/>
        </w:rPr>
        <w:t xml:space="preserve">B. </w:t>
      </w:r>
      <w:r w:rsidR="00CE45A0">
        <w:t>The OpenFile method.</w:t>
      </w:r>
    </w:p>
    <w:p w:rsidR="00A66975" w:rsidRDefault="00A66975">
      <w:pPr>
        <w:ind w:left="-5"/>
      </w:pPr>
      <w:r>
        <w:rPr>
          <w:rFonts w:eastAsia="Arial" w:cs="Arial"/>
          <w:b/>
        </w:rPr>
        <w:t xml:space="preserve">C. </w:t>
      </w:r>
      <w:r w:rsidR="00CE45A0">
        <w:t>The ReadFile method.</w:t>
      </w:r>
    </w:p>
    <w:p w:rsidR="00A66975" w:rsidRDefault="00A66975">
      <w:pPr>
        <w:ind w:left="-5"/>
      </w:pPr>
      <w:r>
        <w:rPr>
          <w:rFonts w:eastAsia="Arial" w:cs="Arial"/>
          <w:b/>
        </w:rPr>
        <w:t xml:space="preserve">D. </w:t>
      </w:r>
      <w:r w:rsidR="00CE45A0">
        <w:t>The OpenEncryptedFileRaw method.</w:t>
      </w:r>
    </w:p>
    <w:p w:rsidR="00A66975" w:rsidRDefault="00A66975">
      <w:pPr>
        <w:ind w:left="-5"/>
      </w:pPr>
      <w:r>
        <w:rPr>
          <w:rFonts w:eastAsia="Arial" w:cs="Arial"/>
          <w:b/>
        </w:rPr>
        <w:t xml:space="preserve">E. </w:t>
      </w:r>
      <w:r w:rsidR="00CE45A0">
        <w:t>The ReadFileScatter method.</w:t>
      </w:r>
    </w:p>
    <w:p w:rsidR="002C4409" w:rsidRDefault="00CE45A0" w:rsidP="00A66975">
      <w:pPr>
        <w:pStyle w:val="berschrift2"/>
      </w:pPr>
      <w:r>
        <w:rPr>
          <w:rFonts w:ascii="Arial" w:eastAsia="Arial" w:hAnsi="Arial" w:cs="Arial"/>
          <w:b/>
        </w:rPr>
        <w:t xml:space="preserve">Answer: </w:t>
      </w:r>
      <w:r>
        <w:rPr>
          <w:rFonts w:ascii="Arial" w:eastAsia="Arial" w:hAnsi="Arial" w:cs="Arial"/>
          <w:b/>
        </w:rPr>
        <w:t>C</w:t>
      </w:r>
    </w:p>
    <w:p w:rsidR="00A66975" w:rsidRDefault="00A66975" w:rsidP="00A66975">
      <w:pPr>
        <w:pStyle w:val="berschrift1"/>
        <w:rPr>
          <w:rFonts w:ascii="Arial" w:eastAsia="Arial" w:hAnsi="Arial" w:cs="Arial"/>
          <w:b/>
        </w:rPr>
      </w:pPr>
      <w:r>
        <w:rPr>
          <w:rFonts w:ascii="Arial" w:eastAsia="Arial" w:hAnsi="Arial" w:cs="Arial"/>
          <w:b/>
        </w:rPr>
        <w:t>QUESTION</w:t>
      </w:r>
    </w:p>
    <w:p w:rsidR="00A66975" w:rsidRDefault="00CE45A0">
      <w:pPr>
        <w:ind w:left="-5"/>
      </w:pPr>
      <w:r>
        <w:t>You work as a developer at TestKing.com. The TestKing.com network consists of a single domain named testking.com.</w:t>
      </w:r>
    </w:p>
    <w:p w:rsidR="00A66975" w:rsidRDefault="00CE45A0">
      <w:pPr>
        <w:ind w:left="-5"/>
      </w:pPr>
      <w:r>
        <w:t>You have written code that includes the DataContractSe</w:t>
      </w:r>
      <w:r>
        <w:t xml:space="preserve">rializer class. The code also includes a DataContractSerializer class property that obtains the component used to dynamically map </w:t>
      </w:r>
      <w:proofErr w:type="gramStart"/>
      <w:r>
        <w:t>xsi:type</w:t>
      </w:r>
      <w:proofErr w:type="gramEnd"/>
      <w:r>
        <w:t xml:space="preserve"> declarations to known contract types.</w:t>
      </w:r>
    </w:p>
    <w:p w:rsidR="00A66975" w:rsidRDefault="00CE45A0">
      <w:pPr>
        <w:ind w:left="-5"/>
      </w:pPr>
      <w:r>
        <w:t>Which of the following is the property included in the code?</w:t>
      </w:r>
    </w:p>
    <w:p w:rsidR="00A66975" w:rsidRDefault="00A66975">
      <w:pPr>
        <w:ind w:left="-5"/>
      </w:pPr>
      <w:r>
        <w:rPr>
          <w:rFonts w:eastAsia="Arial" w:cs="Arial"/>
          <w:b/>
        </w:rPr>
        <w:t xml:space="preserve">A. </w:t>
      </w:r>
      <w:r w:rsidR="00CE45A0">
        <w:t>The DataContractResolver property.</w:t>
      </w:r>
    </w:p>
    <w:p w:rsidR="00A66975" w:rsidRDefault="00A66975">
      <w:pPr>
        <w:ind w:left="-5"/>
      </w:pPr>
      <w:r>
        <w:rPr>
          <w:rFonts w:eastAsia="Arial" w:cs="Arial"/>
          <w:b/>
        </w:rPr>
        <w:t xml:space="preserve">B. </w:t>
      </w:r>
      <w:r w:rsidR="00CE45A0">
        <w:t>The DataContractSurrogate property.</w:t>
      </w:r>
    </w:p>
    <w:p w:rsidR="00A66975" w:rsidRDefault="00A66975">
      <w:pPr>
        <w:ind w:left="-5"/>
      </w:pPr>
      <w:r>
        <w:rPr>
          <w:rFonts w:eastAsia="Arial" w:cs="Arial"/>
          <w:b/>
        </w:rPr>
        <w:t xml:space="preserve">C. </w:t>
      </w:r>
      <w:r w:rsidR="00CE45A0">
        <w:t>The KnownTypes property.</w:t>
      </w:r>
    </w:p>
    <w:p w:rsidR="00A66975" w:rsidRDefault="00A66975">
      <w:pPr>
        <w:ind w:left="-5"/>
      </w:pPr>
      <w:r>
        <w:rPr>
          <w:rFonts w:eastAsia="Arial" w:cs="Arial"/>
          <w:b/>
        </w:rPr>
        <w:t xml:space="preserve">D. </w:t>
      </w:r>
      <w:r w:rsidR="00CE45A0">
        <w:t>The PreserveObjectReferences property.</w:t>
      </w:r>
    </w:p>
    <w:p w:rsidR="002C4409" w:rsidRDefault="00CE45A0" w:rsidP="00A66975">
      <w:pPr>
        <w:pStyle w:val="berschrift2"/>
      </w:pPr>
      <w:r>
        <w:rPr>
          <w:rFonts w:ascii="Arial" w:eastAsia="Arial" w:hAnsi="Arial" w:cs="Arial"/>
          <w:b/>
        </w:rPr>
        <w:t xml:space="preserve">Answer: </w:t>
      </w:r>
      <w:r>
        <w:rPr>
          <w:rFonts w:ascii="Arial" w:eastAsia="Arial" w:hAnsi="Arial" w:cs="Arial"/>
          <w:b/>
        </w:rPr>
        <w:t>A</w:t>
      </w:r>
    </w:p>
    <w:p w:rsidR="00A66975" w:rsidRDefault="00A66975" w:rsidP="00A66975">
      <w:pPr>
        <w:pStyle w:val="berschrift1"/>
        <w:rPr>
          <w:rFonts w:ascii="Arial" w:eastAsia="Arial" w:hAnsi="Arial" w:cs="Arial"/>
          <w:b/>
        </w:rPr>
      </w:pPr>
      <w:r>
        <w:rPr>
          <w:rFonts w:ascii="Arial" w:eastAsia="Arial" w:hAnsi="Arial" w:cs="Arial"/>
          <w:b/>
        </w:rPr>
        <w:t>QUESTION</w:t>
      </w:r>
    </w:p>
    <w:p w:rsidR="00A66975" w:rsidRDefault="00CE45A0">
      <w:pPr>
        <w:ind w:left="-5"/>
      </w:pPr>
      <w:r>
        <w:t>You work as a developer at TestKing.com. The TestKing.com network consists of a single domain named testking.com.</w:t>
      </w:r>
    </w:p>
    <w:p w:rsidR="00A66975" w:rsidRDefault="00CE45A0">
      <w:pPr>
        <w:ind w:left="-5"/>
      </w:pPr>
      <w:r>
        <w:t>You have written code that includes the DataContractSerializer class. The code also includes a DataContractSerializer class method that es</w:t>
      </w:r>
      <w:r>
        <w:t>tablishes whether the XmlReader is positioned on an object that can be deserialized.</w:t>
      </w:r>
    </w:p>
    <w:p w:rsidR="00A66975" w:rsidRDefault="00CE45A0">
      <w:pPr>
        <w:ind w:left="-5"/>
      </w:pPr>
      <w:r>
        <w:t>Which of the following is the method included in the code?</w:t>
      </w:r>
    </w:p>
    <w:p w:rsidR="00A66975" w:rsidRDefault="00A66975">
      <w:pPr>
        <w:ind w:left="-5"/>
      </w:pPr>
      <w:r>
        <w:rPr>
          <w:rFonts w:eastAsia="Arial" w:cs="Arial"/>
          <w:b/>
        </w:rPr>
        <w:t xml:space="preserve">A. </w:t>
      </w:r>
      <w:r w:rsidR="00CE45A0">
        <w:t>The WriteObject(XmlWriter) method.</w:t>
      </w:r>
    </w:p>
    <w:p w:rsidR="00A66975" w:rsidRDefault="00A66975">
      <w:pPr>
        <w:ind w:left="-5"/>
      </w:pPr>
      <w:r>
        <w:rPr>
          <w:rFonts w:eastAsia="Arial" w:cs="Arial"/>
          <w:b/>
        </w:rPr>
        <w:t xml:space="preserve">B. </w:t>
      </w:r>
      <w:r w:rsidR="00CE45A0">
        <w:t>The WriteObject(XmlDictionaryWriter) method.</w:t>
      </w:r>
    </w:p>
    <w:p w:rsidR="00A66975" w:rsidRDefault="00A66975">
      <w:pPr>
        <w:ind w:left="-5"/>
      </w:pPr>
      <w:r>
        <w:rPr>
          <w:rFonts w:eastAsia="Arial" w:cs="Arial"/>
          <w:b/>
        </w:rPr>
        <w:t xml:space="preserve">C. </w:t>
      </w:r>
      <w:r w:rsidR="00CE45A0">
        <w:t>The IsSt</w:t>
      </w:r>
      <w:r w:rsidR="00CE45A0">
        <w:t>artObject(XmlDictionaryReader)method.</w:t>
      </w:r>
    </w:p>
    <w:p w:rsidR="00A66975" w:rsidRDefault="00A66975">
      <w:pPr>
        <w:ind w:left="-5"/>
      </w:pPr>
      <w:r>
        <w:rPr>
          <w:rFonts w:eastAsia="Arial" w:cs="Arial"/>
          <w:b/>
        </w:rPr>
        <w:t xml:space="preserve">D. </w:t>
      </w:r>
      <w:r w:rsidR="00CE45A0">
        <w:t>The IsStartObject(XmlReader) method.</w:t>
      </w:r>
    </w:p>
    <w:p w:rsidR="002C4409" w:rsidRDefault="00CE45A0" w:rsidP="00A66975">
      <w:pPr>
        <w:pStyle w:val="berschrift2"/>
      </w:pPr>
      <w:r>
        <w:rPr>
          <w:rFonts w:ascii="Arial" w:eastAsia="Arial" w:hAnsi="Arial" w:cs="Arial"/>
          <w:b/>
        </w:rPr>
        <w:t xml:space="preserve">Answer: </w:t>
      </w:r>
      <w:r>
        <w:rPr>
          <w:rFonts w:ascii="Arial" w:eastAsia="Arial" w:hAnsi="Arial" w:cs="Arial"/>
          <w:b/>
        </w:rPr>
        <w:t>D</w:t>
      </w:r>
    </w:p>
    <w:p w:rsidR="00A66975" w:rsidRDefault="00A66975" w:rsidP="00A66975">
      <w:pPr>
        <w:pStyle w:val="berschrift1"/>
        <w:rPr>
          <w:rFonts w:ascii="Arial" w:eastAsia="Arial" w:hAnsi="Arial" w:cs="Arial"/>
          <w:b/>
        </w:rPr>
      </w:pPr>
      <w:r>
        <w:rPr>
          <w:rFonts w:ascii="Arial" w:eastAsia="Arial" w:hAnsi="Arial" w:cs="Arial"/>
          <w:b/>
        </w:rPr>
        <w:t>QUESTION</w:t>
      </w:r>
    </w:p>
    <w:p w:rsidR="00A66975" w:rsidRDefault="00CE45A0">
      <w:pPr>
        <w:ind w:left="-5"/>
      </w:pPr>
      <w:r>
        <w:t>You work as a senior developer at TestKing.com. The TestKing.com network consists of a single domain named testking.com.</w:t>
      </w:r>
    </w:p>
    <w:p w:rsidR="002C4409" w:rsidRDefault="00CE45A0">
      <w:pPr>
        <w:ind w:left="-5"/>
      </w:pPr>
      <w:r>
        <w:t>You are running a training exercise for junior developers. You are currently discussing the</w:t>
      </w:r>
    </w:p>
    <w:p w:rsidR="00A66975" w:rsidRDefault="00CE45A0">
      <w:pPr>
        <w:ind w:left="-5"/>
      </w:pPr>
      <w:r>
        <w:t>DataContractSerializer class.</w:t>
      </w:r>
    </w:p>
    <w:p w:rsidR="00A66975" w:rsidRDefault="00CE45A0">
      <w:pPr>
        <w:ind w:left="-5"/>
      </w:pPr>
      <w:r>
        <w:t>Which of the following is TRUE with regards to the DataContractSerializer class?</w:t>
      </w:r>
    </w:p>
    <w:p w:rsidR="00A66975" w:rsidRDefault="00A66975">
      <w:pPr>
        <w:ind w:left="-5"/>
      </w:pPr>
      <w:r>
        <w:rPr>
          <w:rFonts w:eastAsia="Arial" w:cs="Arial"/>
          <w:b/>
        </w:rPr>
        <w:t xml:space="preserve">A. </w:t>
      </w:r>
      <w:r w:rsidR="00CE45A0">
        <w:t xml:space="preserve">It is used to serialize and deserialize </w:t>
      </w:r>
      <w:r w:rsidR="00CE45A0">
        <w:t>instances of a type into an HTML stream.</w:t>
      </w:r>
    </w:p>
    <w:p w:rsidR="00A66975" w:rsidRDefault="00A66975">
      <w:pPr>
        <w:ind w:left="-5"/>
      </w:pPr>
      <w:r>
        <w:rPr>
          <w:rFonts w:eastAsia="Arial" w:cs="Arial"/>
          <w:b/>
        </w:rPr>
        <w:t xml:space="preserve">B. </w:t>
      </w:r>
      <w:r w:rsidR="00CE45A0">
        <w:t>It is used to serialize and deserialize instances of a type into an SSL stream.</w:t>
      </w:r>
    </w:p>
    <w:p w:rsidR="00A66975" w:rsidRDefault="00A66975">
      <w:pPr>
        <w:ind w:left="-5"/>
      </w:pPr>
      <w:r>
        <w:rPr>
          <w:rFonts w:eastAsia="Arial" w:cs="Arial"/>
          <w:b/>
        </w:rPr>
        <w:t xml:space="preserve">C. </w:t>
      </w:r>
      <w:r w:rsidR="00CE45A0">
        <w:t>It is used to serialize and deserialize instances of a type into a TLL stream.</w:t>
      </w:r>
    </w:p>
    <w:p w:rsidR="00A66975" w:rsidRDefault="00A66975">
      <w:pPr>
        <w:ind w:left="-5"/>
      </w:pPr>
      <w:r>
        <w:rPr>
          <w:rFonts w:eastAsia="Arial" w:cs="Arial"/>
          <w:b/>
        </w:rPr>
        <w:t xml:space="preserve">D. </w:t>
      </w:r>
      <w:r w:rsidR="00CE45A0">
        <w:t>It is used to serialize and deserialize instances of a type into an XML stream.</w:t>
      </w:r>
    </w:p>
    <w:p w:rsidR="002C4409" w:rsidRDefault="00CE45A0" w:rsidP="00A66975">
      <w:pPr>
        <w:pStyle w:val="berschrift2"/>
      </w:pPr>
      <w:r>
        <w:rPr>
          <w:rFonts w:ascii="Arial" w:eastAsia="Arial" w:hAnsi="Arial" w:cs="Arial"/>
          <w:b/>
        </w:rPr>
        <w:t xml:space="preserve">Answer: </w:t>
      </w:r>
      <w:r>
        <w:rPr>
          <w:rFonts w:ascii="Arial" w:eastAsia="Arial" w:hAnsi="Arial" w:cs="Arial"/>
          <w:b/>
        </w:rPr>
        <w:t>D</w:t>
      </w:r>
    </w:p>
    <w:p w:rsidR="00A66975" w:rsidRDefault="00A66975" w:rsidP="00A66975">
      <w:pPr>
        <w:pStyle w:val="berschrift1"/>
        <w:rPr>
          <w:rFonts w:ascii="Arial" w:eastAsia="Arial" w:hAnsi="Arial" w:cs="Arial"/>
          <w:b/>
        </w:rPr>
      </w:pPr>
      <w:r>
        <w:rPr>
          <w:rFonts w:ascii="Arial" w:eastAsia="Arial" w:hAnsi="Arial" w:cs="Arial"/>
          <w:b/>
        </w:rPr>
        <w:t>QUESTION</w:t>
      </w:r>
    </w:p>
    <w:p w:rsidR="00A66975" w:rsidRDefault="00CE45A0">
      <w:pPr>
        <w:ind w:left="-5"/>
      </w:pPr>
      <w:r>
        <w:t>You work as a senior developer at TestKing.com. The TestKing.com network consists of a single domain named testking.com.</w:t>
      </w:r>
    </w:p>
    <w:p w:rsidR="00A66975" w:rsidRDefault="00CE45A0">
      <w:pPr>
        <w:ind w:left="-5"/>
      </w:pPr>
      <w:r>
        <w:t>You are running a training exercise for junior developers. You are currently discussing the use of the Private access modifier to specify the declared accessibility of a member or a type.</w:t>
      </w:r>
    </w:p>
    <w:p w:rsidR="00A66975" w:rsidRDefault="00CE45A0">
      <w:pPr>
        <w:ind w:left="-5"/>
      </w:pPr>
      <w:r>
        <w:t>Which of the following is TRUE with regards to the Private acc</w:t>
      </w:r>
      <w:r>
        <w:t>ess modifier?</w:t>
      </w:r>
    </w:p>
    <w:p w:rsidR="00A66975" w:rsidRDefault="00A66975">
      <w:pPr>
        <w:ind w:left="-5"/>
      </w:pPr>
      <w:r>
        <w:rPr>
          <w:rFonts w:eastAsia="Arial" w:cs="Arial"/>
          <w:b/>
        </w:rPr>
        <w:t xml:space="preserve">A. </w:t>
      </w:r>
      <w:r w:rsidR="00CE45A0">
        <w:t>It only allows access to the containing class or types derived from the containing class.</w:t>
      </w:r>
    </w:p>
    <w:p w:rsidR="00A66975" w:rsidRDefault="00A66975">
      <w:pPr>
        <w:ind w:left="-5"/>
      </w:pPr>
      <w:r>
        <w:rPr>
          <w:rFonts w:eastAsia="Arial" w:cs="Arial"/>
          <w:b/>
        </w:rPr>
        <w:t xml:space="preserve">B. </w:t>
      </w:r>
      <w:r w:rsidR="00CE45A0">
        <w:t>It only allows access to the current assembly.</w:t>
      </w:r>
    </w:p>
    <w:p w:rsidR="00A66975" w:rsidRDefault="00A66975">
      <w:pPr>
        <w:ind w:left="-5"/>
      </w:pPr>
      <w:r>
        <w:rPr>
          <w:rFonts w:eastAsia="Arial" w:cs="Arial"/>
          <w:b/>
        </w:rPr>
        <w:t xml:space="preserve">C. </w:t>
      </w:r>
      <w:r w:rsidR="00CE45A0">
        <w:t>It only allows access to the current assembly or types derived from the containing cl</w:t>
      </w:r>
      <w:r w:rsidR="00CE45A0">
        <w:t>ass.</w:t>
      </w:r>
    </w:p>
    <w:p w:rsidR="00A66975" w:rsidRDefault="00A66975">
      <w:pPr>
        <w:ind w:left="-5"/>
      </w:pPr>
      <w:r>
        <w:rPr>
          <w:rFonts w:eastAsia="Arial" w:cs="Arial"/>
          <w:b/>
        </w:rPr>
        <w:lastRenderedPageBreak/>
        <w:t xml:space="preserve">D. </w:t>
      </w:r>
      <w:r w:rsidR="00CE45A0">
        <w:t>It only allows access to the containing type.</w:t>
      </w:r>
    </w:p>
    <w:p w:rsidR="002C4409" w:rsidRDefault="00A66975">
      <w:pPr>
        <w:ind w:left="-5"/>
      </w:pPr>
      <w:r>
        <w:rPr>
          <w:rFonts w:eastAsia="Arial" w:cs="Arial"/>
          <w:b/>
        </w:rPr>
        <w:t xml:space="preserve">E. </w:t>
      </w:r>
      <w:r w:rsidR="00CE45A0">
        <w:t>It allows unrestricted.</w:t>
      </w:r>
    </w:p>
    <w:p w:rsidR="002C4409" w:rsidRDefault="00CE45A0" w:rsidP="00A66975">
      <w:pPr>
        <w:pStyle w:val="berschrift2"/>
      </w:pPr>
      <w:r>
        <w:rPr>
          <w:rFonts w:ascii="Arial" w:eastAsia="Arial" w:hAnsi="Arial" w:cs="Arial"/>
          <w:b/>
        </w:rPr>
        <w:t xml:space="preserve">Answer: </w:t>
      </w:r>
      <w:r>
        <w:rPr>
          <w:rFonts w:ascii="Arial" w:eastAsia="Arial" w:hAnsi="Arial" w:cs="Arial"/>
          <w:b/>
        </w:rPr>
        <w:t>D</w:t>
      </w:r>
    </w:p>
    <w:p w:rsidR="00A66975" w:rsidRDefault="00A66975" w:rsidP="00A66975">
      <w:pPr>
        <w:pStyle w:val="berschrift1"/>
        <w:rPr>
          <w:rFonts w:ascii="Arial" w:eastAsia="Arial" w:hAnsi="Arial" w:cs="Arial"/>
          <w:b/>
        </w:rPr>
      </w:pPr>
      <w:r>
        <w:rPr>
          <w:rFonts w:ascii="Arial" w:eastAsia="Arial" w:hAnsi="Arial" w:cs="Arial"/>
          <w:b/>
        </w:rPr>
        <w:t>QUESTION</w:t>
      </w:r>
    </w:p>
    <w:p w:rsidR="00A66975" w:rsidRDefault="00CE45A0">
      <w:pPr>
        <w:ind w:left="-5"/>
      </w:pPr>
      <w:r>
        <w:t>You work as a developer at TestKing.com. The TestKing.com network consists of a single domain named testking.com.</w:t>
      </w:r>
    </w:p>
    <w:p w:rsidR="00A66975" w:rsidRDefault="00CE45A0">
      <w:pPr>
        <w:ind w:left="-5"/>
      </w:pPr>
      <w:r>
        <w:t>You are in the process of creating a new TestKing.com application. You have written code that includes the Console.WriteLine method.</w:t>
      </w:r>
    </w:p>
    <w:p w:rsidR="00A66975" w:rsidRDefault="00CE45A0">
      <w:pPr>
        <w:ind w:left="-5"/>
      </w:pPr>
      <w:r>
        <w:t>Which of the following is TRUE with regards to the Console.WriteLine method?</w:t>
      </w:r>
    </w:p>
    <w:p w:rsidR="00A66975" w:rsidRDefault="00A66975">
      <w:pPr>
        <w:ind w:left="-5"/>
      </w:pPr>
      <w:r>
        <w:rPr>
          <w:rFonts w:eastAsia="Arial" w:cs="Arial"/>
          <w:b/>
        </w:rPr>
        <w:t xml:space="preserve">A. </w:t>
      </w:r>
      <w:r w:rsidR="00CE45A0">
        <w:t>It writes the identified data, fol</w:t>
      </w:r>
      <w:r w:rsidR="00CE45A0">
        <w:t>lowed by the current line terminator, to the standard output stream.</w:t>
      </w:r>
    </w:p>
    <w:p w:rsidR="00A66975" w:rsidRDefault="00A66975">
      <w:pPr>
        <w:ind w:left="-5"/>
      </w:pPr>
      <w:r>
        <w:rPr>
          <w:rFonts w:eastAsia="Arial" w:cs="Arial"/>
          <w:b/>
        </w:rPr>
        <w:t xml:space="preserve">B. </w:t>
      </w:r>
      <w:r w:rsidR="00CE45A0">
        <w:t>It writes the text representation of the identified value or values to the standard output stream.</w:t>
      </w:r>
    </w:p>
    <w:p w:rsidR="00A66975" w:rsidRDefault="00A66975">
      <w:pPr>
        <w:ind w:left="-5"/>
      </w:pPr>
      <w:r>
        <w:rPr>
          <w:rFonts w:eastAsia="Arial" w:cs="Arial"/>
          <w:b/>
        </w:rPr>
        <w:t xml:space="preserve">C. </w:t>
      </w:r>
      <w:r w:rsidR="00CE45A0">
        <w:t>It writes the identified data, followed by the current line terminator, to a customized output stream.</w:t>
      </w:r>
    </w:p>
    <w:p w:rsidR="00A66975" w:rsidRDefault="00A66975">
      <w:pPr>
        <w:ind w:left="-5"/>
      </w:pPr>
      <w:r>
        <w:rPr>
          <w:rFonts w:eastAsia="Arial" w:cs="Arial"/>
          <w:b/>
        </w:rPr>
        <w:t xml:space="preserve">D. </w:t>
      </w:r>
      <w:r w:rsidR="00CE45A0">
        <w:t>It writes the text representation of the identified value or values to a customized output stream.</w:t>
      </w:r>
    </w:p>
    <w:p w:rsidR="002C4409" w:rsidRDefault="00CE45A0" w:rsidP="00A66975">
      <w:pPr>
        <w:pStyle w:val="berschrift2"/>
      </w:pPr>
      <w:r>
        <w:rPr>
          <w:rFonts w:ascii="Arial" w:eastAsia="Arial" w:hAnsi="Arial" w:cs="Arial"/>
          <w:b/>
        </w:rPr>
        <w:t xml:space="preserve">Answer: </w:t>
      </w:r>
      <w:r>
        <w:rPr>
          <w:rFonts w:ascii="Arial" w:eastAsia="Arial" w:hAnsi="Arial" w:cs="Arial"/>
          <w:b/>
        </w:rPr>
        <w:t>A</w:t>
      </w:r>
    </w:p>
    <w:p w:rsidR="00A66975" w:rsidRDefault="00A66975" w:rsidP="00A66975">
      <w:pPr>
        <w:pStyle w:val="berschrift1"/>
        <w:rPr>
          <w:rFonts w:ascii="Arial" w:eastAsia="Arial" w:hAnsi="Arial" w:cs="Arial"/>
          <w:b/>
        </w:rPr>
      </w:pPr>
      <w:r>
        <w:rPr>
          <w:rFonts w:ascii="Arial" w:eastAsia="Arial" w:hAnsi="Arial" w:cs="Arial"/>
          <w:b/>
        </w:rPr>
        <w:t>QUESTION</w:t>
      </w:r>
    </w:p>
    <w:p w:rsidR="00A66975" w:rsidRDefault="00CE45A0">
      <w:pPr>
        <w:ind w:left="-5"/>
      </w:pPr>
      <w:r>
        <w:t>You work as a developer at TestKing.com. The TestKing.com network consists of a single domain named testking.com.</w:t>
      </w:r>
    </w:p>
    <w:p w:rsidR="00A66975" w:rsidRDefault="00CE45A0">
      <w:pPr>
        <w:ind w:left="-5"/>
      </w:pPr>
      <w:r>
        <w:t>You have been tasked with creating an application that manages product data. You have written the code shown below:</w:t>
      </w:r>
    </w:p>
    <w:p w:rsidR="00A66975" w:rsidRDefault="00CE45A0">
      <w:pPr>
        <w:ind w:left="-5"/>
      </w:pPr>
      <w:r>
        <w:t>Public static void Save&lt;T</w:t>
      </w:r>
      <w:proofErr w:type="gramStart"/>
      <w:r>
        <w:t>&gt;(</w:t>
      </w:r>
      <w:proofErr w:type="gramEnd"/>
      <w:r>
        <w:t>T target) where T : Product</w:t>
      </w:r>
    </w:p>
    <w:p w:rsidR="00A66975" w:rsidRDefault="00CE45A0">
      <w:pPr>
        <w:ind w:left="-5"/>
      </w:pPr>
      <w:r>
        <w:t>{</w:t>
      </w:r>
    </w:p>
    <w:p w:rsidR="002C4409" w:rsidRDefault="00CE45A0">
      <w:pPr>
        <w:ind w:left="-5"/>
      </w:pPr>
      <w:r>
        <w:t>}</w:t>
      </w:r>
    </w:p>
    <w:p w:rsidR="00A66975" w:rsidRDefault="00CE45A0">
      <w:pPr>
        <w:ind w:left="-5"/>
      </w:pPr>
      <w:r>
        <w:t>Which of the following is TRUE with regards to this code? (Choose all that apply.)</w:t>
      </w:r>
    </w:p>
    <w:p w:rsidR="00A66975" w:rsidRDefault="00A66975">
      <w:pPr>
        <w:ind w:left="-5"/>
      </w:pPr>
      <w:r>
        <w:rPr>
          <w:rFonts w:eastAsia="Arial" w:cs="Arial"/>
          <w:b/>
        </w:rPr>
        <w:t xml:space="preserve">A. </w:t>
      </w:r>
      <w:r w:rsidR="00CE45A0">
        <w:t xml:space="preserve">It allows for the </w:t>
      </w:r>
      <w:proofErr w:type="gramStart"/>
      <w:r w:rsidR="00CE45A0">
        <w:t>Save(</w:t>
      </w:r>
      <w:proofErr w:type="gramEnd"/>
      <w:r w:rsidR="00CE45A0">
        <w:t>) method to be strongly typed.</w:t>
      </w:r>
    </w:p>
    <w:p w:rsidR="00A66975" w:rsidRDefault="00A66975">
      <w:pPr>
        <w:ind w:left="-5"/>
      </w:pPr>
      <w:r>
        <w:rPr>
          <w:rFonts w:eastAsia="Arial" w:cs="Arial"/>
          <w:b/>
        </w:rPr>
        <w:t xml:space="preserve">B. </w:t>
      </w:r>
      <w:r w:rsidR="00CE45A0">
        <w:t xml:space="preserve">It prevents the </w:t>
      </w:r>
      <w:proofErr w:type="gramStart"/>
      <w:r w:rsidR="00CE45A0">
        <w:t>Save(</w:t>
      </w:r>
      <w:proofErr w:type="gramEnd"/>
      <w:r w:rsidR="00CE45A0">
        <w:t>) method from being strongly typed.</w:t>
      </w:r>
    </w:p>
    <w:p w:rsidR="00A66975" w:rsidRDefault="00A66975">
      <w:pPr>
        <w:ind w:left="-5"/>
      </w:pPr>
      <w:r>
        <w:rPr>
          <w:rFonts w:eastAsia="Arial" w:cs="Arial"/>
          <w:b/>
        </w:rPr>
        <w:t xml:space="preserve">C. </w:t>
      </w:r>
      <w:r w:rsidR="00CE45A0">
        <w:t>It allows all types regardless of inheritance.</w:t>
      </w:r>
    </w:p>
    <w:p w:rsidR="00A66975" w:rsidRDefault="00A66975">
      <w:pPr>
        <w:ind w:left="-5"/>
      </w:pPr>
      <w:r>
        <w:rPr>
          <w:rFonts w:eastAsia="Arial" w:cs="Arial"/>
          <w:b/>
        </w:rPr>
        <w:t xml:space="preserve">D. </w:t>
      </w:r>
      <w:r w:rsidR="00CE45A0">
        <w:t>It only allows types inherited from the Product class that makes use of a constructor that accepts no parameters.</w:t>
      </w:r>
    </w:p>
    <w:p w:rsidR="002C4409" w:rsidRDefault="00CE45A0" w:rsidP="00A66975">
      <w:pPr>
        <w:pStyle w:val="berschrift2"/>
      </w:pPr>
      <w:r>
        <w:rPr>
          <w:rFonts w:ascii="Arial" w:eastAsia="Arial" w:hAnsi="Arial" w:cs="Arial"/>
          <w:b/>
        </w:rPr>
        <w:t xml:space="preserve">Answer: </w:t>
      </w:r>
      <w:proofErr w:type="gramStart"/>
      <w:r>
        <w:rPr>
          <w:rFonts w:ascii="Arial" w:eastAsia="Arial" w:hAnsi="Arial" w:cs="Arial"/>
          <w:b/>
        </w:rPr>
        <w:t>A,D</w:t>
      </w:r>
      <w:proofErr w:type="gramEnd"/>
    </w:p>
    <w:p w:rsidR="00A66975" w:rsidRDefault="00A66975" w:rsidP="00A66975">
      <w:pPr>
        <w:pStyle w:val="berschrift1"/>
        <w:rPr>
          <w:rFonts w:ascii="Arial" w:eastAsia="Arial" w:hAnsi="Arial" w:cs="Arial"/>
          <w:b/>
        </w:rPr>
      </w:pPr>
      <w:r>
        <w:rPr>
          <w:rFonts w:ascii="Arial" w:eastAsia="Arial" w:hAnsi="Arial" w:cs="Arial"/>
          <w:b/>
        </w:rPr>
        <w:t>QUESTION</w:t>
      </w:r>
    </w:p>
    <w:p w:rsidR="00A66975" w:rsidRDefault="00CE45A0">
      <w:pPr>
        <w:ind w:left="-5"/>
      </w:pPr>
      <w:r>
        <w:t>You work as a senior developer at TestKing.com. The TestKing.com network consists of a single domain named testking.com.</w:t>
      </w:r>
    </w:p>
    <w:p w:rsidR="002C4409" w:rsidRDefault="00CE45A0">
      <w:pPr>
        <w:ind w:left="-5"/>
      </w:pPr>
      <w:r>
        <w:t>You are running a training exercise for junior developers. You are currently discussing the</w:t>
      </w:r>
    </w:p>
    <w:p w:rsidR="00A66975" w:rsidRDefault="00CE45A0">
      <w:pPr>
        <w:ind w:left="-5"/>
      </w:pPr>
      <w:r>
        <w:t>ExtensionMethods class.</w:t>
      </w:r>
    </w:p>
    <w:p w:rsidR="00A66975" w:rsidRDefault="00CE45A0">
      <w:pPr>
        <w:ind w:left="-5"/>
      </w:pPr>
      <w:r>
        <w:t>Which of the following is TRUE with regards to the ExtensionMethods class? (Choose all that apply.)</w:t>
      </w:r>
    </w:p>
    <w:p w:rsidR="00A66975" w:rsidRDefault="00A66975">
      <w:pPr>
        <w:ind w:left="-5"/>
      </w:pPr>
      <w:r>
        <w:rPr>
          <w:rFonts w:eastAsia="Arial" w:cs="Arial"/>
          <w:b/>
        </w:rPr>
        <w:t xml:space="preserve">A. </w:t>
      </w:r>
      <w:r w:rsidR="00CE45A0">
        <w:t>It allows you to add methods to current types by modifying the original type.</w:t>
      </w:r>
    </w:p>
    <w:p w:rsidR="00A66975" w:rsidRDefault="00A66975">
      <w:pPr>
        <w:ind w:left="-5"/>
      </w:pPr>
      <w:r>
        <w:rPr>
          <w:rFonts w:eastAsia="Arial" w:cs="Arial"/>
          <w:b/>
        </w:rPr>
        <w:t xml:space="preserve">B. </w:t>
      </w:r>
      <w:r w:rsidR="00CE45A0">
        <w:t>Methods of the class are a special kind of static method that is</w:t>
      </w:r>
      <w:r w:rsidR="00CE45A0">
        <w:t xml:space="preserve"> called as if they were instance methods on the extended type.</w:t>
      </w:r>
    </w:p>
    <w:p w:rsidR="00A66975" w:rsidRDefault="00A66975">
      <w:pPr>
        <w:ind w:left="-5"/>
      </w:pPr>
      <w:r>
        <w:rPr>
          <w:rFonts w:eastAsia="Arial" w:cs="Arial"/>
          <w:b/>
        </w:rPr>
        <w:t xml:space="preserve">C. </w:t>
      </w:r>
      <w:r w:rsidR="00CE45A0">
        <w:t>It allows you to add methods to current types by recompiling.</w:t>
      </w:r>
    </w:p>
    <w:p w:rsidR="00A66975" w:rsidRDefault="00A66975">
      <w:pPr>
        <w:ind w:left="-5"/>
      </w:pPr>
      <w:r>
        <w:rPr>
          <w:rFonts w:eastAsia="Arial" w:cs="Arial"/>
          <w:b/>
        </w:rPr>
        <w:t xml:space="preserve">D. </w:t>
      </w:r>
      <w:r w:rsidR="00CE45A0">
        <w:t>Methods of the class are a special kind of instance method that is called as if they were static methods on the extende</w:t>
      </w:r>
      <w:r w:rsidR="00CE45A0">
        <w:t>d type.</w:t>
      </w:r>
    </w:p>
    <w:p w:rsidR="002C4409" w:rsidRPr="00CE45A0" w:rsidRDefault="00A66975">
      <w:pPr>
        <w:spacing w:after="51" w:line="259" w:lineRule="auto"/>
        <w:ind w:left="-5"/>
      </w:pPr>
      <w:r w:rsidRPr="00CE45A0">
        <w:rPr>
          <w:rFonts w:eastAsia="Arial" w:cs="Arial"/>
          <w:b/>
        </w:rPr>
        <w:t xml:space="preserve">E. </w:t>
      </w:r>
      <w:r w:rsidR="00CE45A0" w:rsidRPr="00CE45A0">
        <w:t>It allows you to add methods to current types without creating a n</w:t>
      </w:r>
      <w:r w:rsidR="00CE45A0" w:rsidRPr="00CE45A0">
        <w:t>ew derived type.</w:t>
      </w:r>
    </w:p>
    <w:p w:rsidR="002C4409" w:rsidRDefault="00CE45A0" w:rsidP="00A66975">
      <w:pPr>
        <w:pStyle w:val="berschrift2"/>
      </w:pPr>
      <w:r>
        <w:rPr>
          <w:rFonts w:ascii="Arial" w:eastAsia="Arial" w:hAnsi="Arial" w:cs="Arial"/>
          <w:b/>
        </w:rPr>
        <w:t xml:space="preserve">Answer: </w:t>
      </w:r>
      <w:proofErr w:type="gramStart"/>
      <w:r>
        <w:rPr>
          <w:rFonts w:ascii="Arial" w:eastAsia="Arial" w:hAnsi="Arial" w:cs="Arial"/>
          <w:b/>
        </w:rPr>
        <w:t>B,E</w:t>
      </w:r>
      <w:proofErr w:type="gramEnd"/>
    </w:p>
    <w:p w:rsidR="00A66975" w:rsidRDefault="00A66975" w:rsidP="00A66975">
      <w:pPr>
        <w:pStyle w:val="berschrift1"/>
        <w:rPr>
          <w:rFonts w:ascii="Arial" w:eastAsia="Arial" w:hAnsi="Arial" w:cs="Arial"/>
          <w:b/>
        </w:rPr>
      </w:pPr>
      <w:r>
        <w:rPr>
          <w:rFonts w:ascii="Arial" w:eastAsia="Arial" w:hAnsi="Arial" w:cs="Arial"/>
          <w:b/>
        </w:rPr>
        <w:t>QUESTION</w:t>
      </w:r>
    </w:p>
    <w:p w:rsidR="00A66975" w:rsidRDefault="00CE45A0">
      <w:pPr>
        <w:ind w:left="-5"/>
      </w:pPr>
      <w:r>
        <w:t>You work as a developer at TestKing.com. The TestKing.com network consists of a single domain named testking.com.</w:t>
      </w:r>
    </w:p>
    <w:p w:rsidR="00A66975" w:rsidRDefault="00CE45A0">
      <w:pPr>
        <w:ind w:left="-5"/>
      </w:pPr>
      <w:r>
        <w:t>You have been tasked with creating an application for TestKing.com. The written code includes a sealed class.</w:t>
      </w:r>
    </w:p>
    <w:p w:rsidR="00A66975" w:rsidRDefault="00CE45A0">
      <w:pPr>
        <w:ind w:left="-5"/>
      </w:pPr>
      <w:r>
        <w:t>Which of the following i</w:t>
      </w:r>
      <w:r>
        <w:t>s TRUE with regards to sealed classes? (Choose all that apply.)</w:t>
      </w:r>
    </w:p>
    <w:p w:rsidR="00A66975" w:rsidRDefault="00A66975">
      <w:pPr>
        <w:ind w:left="-5"/>
      </w:pPr>
      <w:r>
        <w:rPr>
          <w:rFonts w:eastAsia="Arial" w:cs="Arial"/>
          <w:b/>
        </w:rPr>
        <w:t xml:space="preserve">A. </w:t>
      </w:r>
      <w:r w:rsidR="00CE45A0">
        <w:t>It cannot be instantiated.</w:t>
      </w:r>
    </w:p>
    <w:p w:rsidR="00A66975" w:rsidRDefault="00A66975">
      <w:pPr>
        <w:ind w:left="-5"/>
      </w:pPr>
      <w:r>
        <w:rPr>
          <w:rFonts w:eastAsia="Arial" w:cs="Arial"/>
          <w:b/>
        </w:rPr>
        <w:t xml:space="preserve">B. </w:t>
      </w:r>
      <w:r w:rsidR="00CE45A0">
        <w:t>It cannot be used as a base class.</w:t>
      </w:r>
    </w:p>
    <w:p w:rsidR="00A66975" w:rsidRDefault="00A66975">
      <w:pPr>
        <w:ind w:left="-5"/>
      </w:pPr>
      <w:r>
        <w:rPr>
          <w:rFonts w:eastAsia="Arial" w:cs="Arial"/>
          <w:b/>
        </w:rPr>
        <w:t xml:space="preserve">C. </w:t>
      </w:r>
      <w:r w:rsidR="00CE45A0">
        <w:t>It provides a common definition of a base class that multiple derived classes can share.</w:t>
      </w:r>
    </w:p>
    <w:p w:rsidR="00A66975" w:rsidRDefault="00A66975">
      <w:pPr>
        <w:ind w:left="-5"/>
      </w:pPr>
      <w:r>
        <w:rPr>
          <w:rFonts w:eastAsia="Arial" w:cs="Arial"/>
          <w:b/>
        </w:rPr>
        <w:t xml:space="preserve">D. </w:t>
      </w:r>
      <w:r w:rsidR="00CE45A0">
        <w:t>It is used to prevent derivation.</w:t>
      </w:r>
    </w:p>
    <w:p w:rsidR="002C4409" w:rsidRDefault="00CE45A0" w:rsidP="00A66975">
      <w:pPr>
        <w:pStyle w:val="berschrift2"/>
      </w:pPr>
      <w:r>
        <w:rPr>
          <w:rFonts w:ascii="Arial" w:eastAsia="Arial" w:hAnsi="Arial" w:cs="Arial"/>
          <w:b/>
        </w:rPr>
        <w:t xml:space="preserve">Answer: </w:t>
      </w:r>
      <w:proofErr w:type="gramStart"/>
      <w:r>
        <w:rPr>
          <w:rFonts w:ascii="Arial" w:eastAsia="Arial" w:hAnsi="Arial" w:cs="Arial"/>
          <w:b/>
        </w:rPr>
        <w:t>B,D</w:t>
      </w:r>
      <w:proofErr w:type="gramEnd"/>
    </w:p>
    <w:p w:rsidR="00A66975" w:rsidRDefault="00A66975" w:rsidP="00A66975">
      <w:pPr>
        <w:pStyle w:val="berschrift1"/>
        <w:rPr>
          <w:rFonts w:ascii="Arial" w:eastAsia="Arial" w:hAnsi="Arial" w:cs="Arial"/>
          <w:b/>
        </w:rPr>
      </w:pPr>
      <w:r>
        <w:rPr>
          <w:rFonts w:ascii="Arial" w:eastAsia="Arial" w:hAnsi="Arial" w:cs="Arial"/>
          <w:b/>
        </w:rPr>
        <w:t>QUESTION</w:t>
      </w:r>
    </w:p>
    <w:p w:rsidR="00A66975" w:rsidRDefault="00CE45A0">
      <w:pPr>
        <w:ind w:left="-5"/>
      </w:pPr>
      <w:r>
        <w:t>You work as a senior developer at TestKing.com. The TestKing.com network consists of a single domain named testking.com.</w:t>
      </w:r>
    </w:p>
    <w:p w:rsidR="00A66975" w:rsidRDefault="00CE45A0">
      <w:pPr>
        <w:ind w:left="-5"/>
      </w:pPr>
      <w:r>
        <w:t>You are running a training exercise for junior developers. You are currently discussing iterators.</w:t>
      </w:r>
    </w:p>
    <w:p w:rsidR="00A66975" w:rsidRDefault="00CE45A0">
      <w:pPr>
        <w:ind w:left="-5"/>
      </w:pPr>
      <w:r>
        <w:t>Which of the following is TRUE with regards to iterators?</w:t>
      </w:r>
    </w:p>
    <w:p w:rsidR="00A66975" w:rsidRDefault="00A66975">
      <w:pPr>
        <w:ind w:left="-5"/>
      </w:pPr>
      <w:r>
        <w:rPr>
          <w:rFonts w:eastAsia="Arial" w:cs="Arial"/>
          <w:b/>
        </w:rPr>
        <w:lastRenderedPageBreak/>
        <w:t xml:space="preserve">A. </w:t>
      </w:r>
      <w:r w:rsidR="00CE45A0">
        <w:t>It represents code in a tree-like data structure, where each node is an expression.</w:t>
      </w:r>
    </w:p>
    <w:p w:rsidR="00A66975" w:rsidRDefault="00A66975">
      <w:pPr>
        <w:ind w:left="-5"/>
      </w:pPr>
      <w:r>
        <w:rPr>
          <w:rFonts w:eastAsia="Arial" w:cs="Arial"/>
          <w:b/>
        </w:rPr>
        <w:t xml:space="preserve">B. </w:t>
      </w:r>
      <w:r w:rsidR="00CE45A0">
        <w:t>It can be used to step through collections such as lists and arrays.</w:t>
      </w:r>
    </w:p>
    <w:p w:rsidR="00A66975" w:rsidRDefault="00A66975">
      <w:pPr>
        <w:ind w:left="-5"/>
      </w:pPr>
      <w:r>
        <w:rPr>
          <w:rFonts w:eastAsia="Arial" w:cs="Arial"/>
          <w:b/>
        </w:rPr>
        <w:t xml:space="preserve">C. </w:t>
      </w:r>
      <w:r w:rsidR="00CE45A0">
        <w:t>It provides a more flexible way to work with groups of objects.</w:t>
      </w:r>
    </w:p>
    <w:p w:rsidR="00A66975" w:rsidRDefault="00A66975">
      <w:pPr>
        <w:ind w:left="-5"/>
      </w:pPr>
      <w:r>
        <w:rPr>
          <w:rFonts w:eastAsia="Arial" w:cs="Arial"/>
          <w:b/>
        </w:rPr>
        <w:t xml:space="preserve">D. </w:t>
      </w:r>
      <w:r w:rsidR="00CE45A0">
        <w:t>It is the process of converting an object into a stream of bytes in order to store the object</w:t>
      </w:r>
    </w:p>
    <w:p w:rsidR="002C4409" w:rsidRDefault="00CE45A0" w:rsidP="00A66975">
      <w:pPr>
        <w:pStyle w:val="berschrift2"/>
      </w:pPr>
      <w:r>
        <w:rPr>
          <w:rFonts w:ascii="Arial" w:eastAsia="Arial" w:hAnsi="Arial" w:cs="Arial"/>
          <w:b/>
        </w:rPr>
        <w:t xml:space="preserve">Answer: </w:t>
      </w:r>
      <w:r>
        <w:rPr>
          <w:rFonts w:ascii="Arial" w:eastAsia="Arial" w:hAnsi="Arial" w:cs="Arial"/>
          <w:b/>
        </w:rPr>
        <w:t>B</w:t>
      </w:r>
    </w:p>
    <w:p w:rsidR="00A66975" w:rsidRDefault="00A66975" w:rsidP="00A66975">
      <w:pPr>
        <w:pStyle w:val="berschrift1"/>
        <w:rPr>
          <w:rFonts w:ascii="Arial" w:eastAsia="Arial" w:hAnsi="Arial" w:cs="Arial"/>
          <w:b/>
        </w:rPr>
      </w:pPr>
      <w:r>
        <w:rPr>
          <w:rFonts w:ascii="Arial" w:eastAsia="Arial" w:hAnsi="Arial" w:cs="Arial"/>
          <w:b/>
        </w:rPr>
        <w:t>QUESTION</w:t>
      </w:r>
    </w:p>
    <w:p w:rsidR="00A66975" w:rsidRDefault="00CE45A0">
      <w:pPr>
        <w:ind w:left="-5"/>
      </w:pPr>
      <w:r>
        <w:t>You work as a senior developer at TestKing.com. The TestKing.com network consists of a single domain named testking.com.</w:t>
      </w:r>
    </w:p>
    <w:p w:rsidR="00A66975" w:rsidRDefault="00CE45A0">
      <w:pPr>
        <w:ind w:left="-5"/>
      </w:pPr>
      <w:r>
        <w:t>You are running a training exercise for junior developers. You are currently discussing a ga</w:t>
      </w:r>
      <w:r>
        <w:t>rbage collector method that requests the system not call the finalizer for a specified object.</w:t>
      </w:r>
    </w:p>
    <w:p w:rsidR="00A66975" w:rsidRDefault="00CE45A0">
      <w:pPr>
        <w:ind w:left="-5"/>
      </w:pPr>
      <w:r>
        <w:t>Which of the following is the method being discussed?</w:t>
      </w:r>
    </w:p>
    <w:p w:rsidR="00A66975" w:rsidRDefault="00A66975">
      <w:pPr>
        <w:ind w:left="-5"/>
      </w:pPr>
      <w:r>
        <w:rPr>
          <w:rFonts w:eastAsia="Arial" w:cs="Arial"/>
          <w:b/>
        </w:rPr>
        <w:t xml:space="preserve">A. </w:t>
      </w:r>
      <w:r w:rsidR="00CE45A0">
        <w:t>The KeepAlive method.</w:t>
      </w:r>
    </w:p>
    <w:p w:rsidR="00A66975" w:rsidRDefault="00A66975">
      <w:pPr>
        <w:ind w:left="-5"/>
      </w:pPr>
      <w:r>
        <w:rPr>
          <w:rFonts w:eastAsia="Arial" w:cs="Arial"/>
          <w:b/>
        </w:rPr>
        <w:t xml:space="preserve">B. </w:t>
      </w:r>
      <w:r w:rsidR="00CE45A0">
        <w:t>The SuppressFinalize method.</w:t>
      </w:r>
    </w:p>
    <w:p w:rsidR="00A66975" w:rsidRDefault="00A66975">
      <w:pPr>
        <w:ind w:left="-5"/>
      </w:pPr>
      <w:r>
        <w:rPr>
          <w:rFonts w:eastAsia="Arial" w:cs="Arial"/>
          <w:b/>
        </w:rPr>
        <w:t xml:space="preserve">C. </w:t>
      </w:r>
      <w:r w:rsidR="00CE45A0">
        <w:t>The PublicizeFinalize method.</w:t>
      </w:r>
    </w:p>
    <w:p w:rsidR="00A66975" w:rsidRDefault="00A66975">
      <w:pPr>
        <w:ind w:left="-5"/>
      </w:pPr>
      <w:r>
        <w:rPr>
          <w:rFonts w:eastAsia="Arial" w:cs="Arial"/>
          <w:b/>
        </w:rPr>
        <w:t xml:space="preserve">D. </w:t>
      </w:r>
      <w:r w:rsidR="00CE45A0">
        <w:t>The CancelFullGCNotificationmethod.</w:t>
      </w:r>
    </w:p>
    <w:p w:rsidR="002C4409" w:rsidRDefault="00CE45A0" w:rsidP="00A66975">
      <w:pPr>
        <w:pStyle w:val="berschrift2"/>
      </w:pPr>
      <w:r>
        <w:rPr>
          <w:rFonts w:ascii="Arial" w:eastAsia="Arial" w:hAnsi="Arial" w:cs="Arial"/>
          <w:b/>
        </w:rPr>
        <w:t xml:space="preserve">Answer: </w:t>
      </w:r>
      <w:r>
        <w:rPr>
          <w:rFonts w:ascii="Arial" w:eastAsia="Arial" w:hAnsi="Arial" w:cs="Arial"/>
          <w:b/>
        </w:rPr>
        <w:t>B</w:t>
      </w:r>
    </w:p>
    <w:p w:rsidR="00A66975" w:rsidRDefault="00A66975" w:rsidP="00A66975">
      <w:pPr>
        <w:pStyle w:val="berschrift1"/>
        <w:rPr>
          <w:rFonts w:ascii="Arial" w:eastAsia="Arial" w:hAnsi="Arial" w:cs="Arial"/>
          <w:b/>
        </w:rPr>
      </w:pPr>
      <w:r>
        <w:rPr>
          <w:rFonts w:ascii="Arial" w:eastAsia="Arial" w:hAnsi="Arial" w:cs="Arial"/>
          <w:b/>
        </w:rPr>
        <w:t>QUESTION</w:t>
      </w:r>
    </w:p>
    <w:p w:rsidR="00A66975" w:rsidRDefault="00CE45A0">
      <w:pPr>
        <w:ind w:left="-5"/>
      </w:pPr>
      <w:r>
        <w:t>You work as a developer at TestKing.com. The TestKing.com network consists of a single domain named testking.com.</w:t>
      </w:r>
    </w:p>
    <w:p w:rsidR="00A66975" w:rsidRDefault="00CE45A0">
      <w:pPr>
        <w:ind w:left="-5"/>
      </w:pPr>
      <w:r>
        <w:t>You have received instructions to develop a class, named Customer, which exposes a string property, named CustomerType. You have been informed that your code should allow for the property to be accessible and customizable via code inside the Customer class</w:t>
      </w:r>
      <w:r>
        <w:t xml:space="preserve"> or inside a class derived from the Customer class.</w:t>
      </w:r>
    </w:p>
    <w:p w:rsidR="00A66975" w:rsidRDefault="00CE45A0">
      <w:pPr>
        <w:ind w:left="-5"/>
      </w:pPr>
      <w:r>
        <w:t>Which of the following actions should you take?</w:t>
      </w:r>
    </w:p>
    <w:p w:rsidR="00A66975" w:rsidRDefault="00A66975">
      <w:pPr>
        <w:ind w:left="-5"/>
      </w:pPr>
      <w:r>
        <w:rPr>
          <w:rFonts w:eastAsia="Arial" w:cs="Arial"/>
          <w:b/>
        </w:rPr>
        <w:t xml:space="preserve">A. </w:t>
      </w:r>
      <w:r w:rsidR="00CE45A0">
        <w:t>You should consider including the Protected access modifier in your code.</w:t>
      </w:r>
    </w:p>
    <w:p w:rsidR="00A66975" w:rsidRDefault="00A66975">
      <w:pPr>
        <w:ind w:left="-5"/>
      </w:pPr>
      <w:r>
        <w:rPr>
          <w:rFonts w:eastAsia="Arial" w:cs="Arial"/>
          <w:b/>
        </w:rPr>
        <w:t xml:space="preserve">B. </w:t>
      </w:r>
      <w:r w:rsidR="00CE45A0">
        <w:t>You should consider including the Protected Internal access modi</w:t>
      </w:r>
      <w:r w:rsidR="00CE45A0">
        <w:t>fier in your code.</w:t>
      </w:r>
    </w:p>
    <w:p w:rsidR="00A66975" w:rsidRDefault="00A66975">
      <w:pPr>
        <w:ind w:left="-5"/>
      </w:pPr>
      <w:r>
        <w:rPr>
          <w:rFonts w:eastAsia="Arial" w:cs="Arial"/>
          <w:b/>
        </w:rPr>
        <w:t xml:space="preserve">C. </w:t>
      </w:r>
      <w:r w:rsidR="00CE45A0">
        <w:t>You should consider including the Public access modifier in your code.</w:t>
      </w:r>
    </w:p>
    <w:p w:rsidR="00A66975" w:rsidRDefault="00A66975">
      <w:pPr>
        <w:ind w:left="-5"/>
      </w:pPr>
      <w:r>
        <w:rPr>
          <w:rFonts w:eastAsia="Arial" w:cs="Arial"/>
          <w:b/>
        </w:rPr>
        <w:t xml:space="preserve">D. </w:t>
      </w:r>
      <w:r w:rsidR="00CE45A0">
        <w:t>You should consider including the Private access modifier in your code.</w:t>
      </w:r>
    </w:p>
    <w:p w:rsidR="002C4409" w:rsidRDefault="00CE45A0" w:rsidP="00A66975">
      <w:pPr>
        <w:pStyle w:val="berschrift2"/>
      </w:pPr>
      <w:r>
        <w:rPr>
          <w:rFonts w:ascii="Arial" w:eastAsia="Arial" w:hAnsi="Arial" w:cs="Arial"/>
          <w:b/>
        </w:rPr>
        <w:t xml:space="preserve">Answer: </w:t>
      </w:r>
      <w:r>
        <w:rPr>
          <w:rFonts w:ascii="Arial" w:eastAsia="Arial" w:hAnsi="Arial" w:cs="Arial"/>
          <w:b/>
        </w:rPr>
        <w:t>A</w:t>
      </w:r>
    </w:p>
    <w:p w:rsidR="00A66975" w:rsidRDefault="00A66975" w:rsidP="00A66975">
      <w:pPr>
        <w:pStyle w:val="berschrift1"/>
        <w:rPr>
          <w:rFonts w:ascii="Arial" w:eastAsia="Arial" w:hAnsi="Arial" w:cs="Arial"/>
          <w:b/>
        </w:rPr>
      </w:pPr>
      <w:r>
        <w:rPr>
          <w:rFonts w:ascii="Arial" w:eastAsia="Arial" w:hAnsi="Arial" w:cs="Arial"/>
          <w:b/>
        </w:rPr>
        <w:t>QUESTION</w:t>
      </w:r>
    </w:p>
    <w:p w:rsidR="00A66975" w:rsidRDefault="00CE45A0">
      <w:pPr>
        <w:ind w:left="-5"/>
      </w:pPr>
      <w:r>
        <w:t>You work as a developer at TestKing.com. The TestKing.com network consists of a single domain named testking.com.</w:t>
      </w:r>
    </w:p>
    <w:p w:rsidR="00A66975" w:rsidRDefault="00CE45A0">
      <w:pPr>
        <w:ind w:left="-5"/>
      </w:pPr>
      <w:r>
        <w:t>You are in the process of creating a new TestKing.com application. You have written code that includes the Console.Readline method.</w:t>
      </w:r>
    </w:p>
    <w:p w:rsidR="00A66975" w:rsidRDefault="00CE45A0">
      <w:pPr>
        <w:ind w:left="-5"/>
      </w:pPr>
      <w:r>
        <w:t>Wh</w:t>
      </w:r>
      <w:r>
        <w:t>ich of the following is TRUE with regards to the Console.Readline method?</w:t>
      </w:r>
    </w:p>
    <w:p w:rsidR="00A66975" w:rsidRDefault="00A66975">
      <w:pPr>
        <w:ind w:left="-5"/>
      </w:pPr>
      <w:r>
        <w:rPr>
          <w:rFonts w:eastAsia="Arial" w:cs="Arial"/>
          <w:b/>
        </w:rPr>
        <w:t xml:space="preserve">A. </w:t>
      </w:r>
      <w:r w:rsidR="00CE45A0">
        <w:t>It reads the next line of characters from the standard input stream.</w:t>
      </w:r>
    </w:p>
    <w:p w:rsidR="00A66975" w:rsidRDefault="00A66975">
      <w:pPr>
        <w:ind w:left="-5"/>
      </w:pPr>
      <w:r>
        <w:rPr>
          <w:rFonts w:eastAsia="Arial" w:cs="Arial"/>
          <w:b/>
        </w:rPr>
        <w:t xml:space="preserve">B. </w:t>
      </w:r>
      <w:r w:rsidR="00CE45A0">
        <w:t>It reads the next character from the standard input stream.</w:t>
      </w:r>
    </w:p>
    <w:p w:rsidR="00A66975" w:rsidRDefault="00A66975">
      <w:pPr>
        <w:ind w:left="-5"/>
      </w:pPr>
      <w:r>
        <w:rPr>
          <w:rFonts w:eastAsia="Arial" w:cs="Arial"/>
          <w:b/>
        </w:rPr>
        <w:t xml:space="preserve">C. </w:t>
      </w:r>
      <w:r w:rsidR="00CE45A0">
        <w:t>It reads the next line of characters from the customized input stream.</w:t>
      </w:r>
    </w:p>
    <w:p w:rsidR="00A66975" w:rsidRDefault="00A66975">
      <w:pPr>
        <w:ind w:left="-5"/>
      </w:pPr>
      <w:r>
        <w:rPr>
          <w:rFonts w:eastAsia="Arial" w:cs="Arial"/>
          <w:b/>
        </w:rPr>
        <w:t xml:space="preserve">D. </w:t>
      </w:r>
      <w:r w:rsidR="00CE45A0">
        <w:t>It reads the next character from the customized input stream.</w:t>
      </w:r>
    </w:p>
    <w:p w:rsidR="002C4409" w:rsidRDefault="00CE45A0" w:rsidP="00A66975">
      <w:pPr>
        <w:pStyle w:val="berschrift2"/>
      </w:pPr>
      <w:r>
        <w:rPr>
          <w:rFonts w:ascii="Arial" w:eastAsia="Arial" w:hAnsi="Arial" w:cs="Arial"/>
          <w:b/>
        </w:rPr>
        <w:t xml:space="preserve">Answer: </w:t>
      </w:r>
      <w:r>
        <w:rPr>
          <w:rFonts w:ascii="Arial" w:eastAsia="Arial" w:hAnsi="Arial" w:cs="Arial"/>
          <w:b/>
        </w:rPr>
        <w:t>A</w:t>
      </w:r>
    </w:p>
    <w:p w:rsidR="00A66975" w:rsidRDefault="00A66975" w:rsidP="00A66975">
      <w:pPr>
        <w:pStyle w:val="berschrift1"/>
        <w:rPr>
          <w:rFonts w:ascii="Arial" w:eastAsia="Arial" w:hAnsi="Arial" w:cs="Arial"/>
          <w:b/>
        </w:rPr>
      </w:pPr>
      <w:r>
        <w:rPr>
          <w:rFonts w:ascii="Arial" w:eastAsia="Arial" w:hAnsi="Arial" w:cs="Arial"/>
          <w:b/>
        </w:rPr>
        <w:t>QUESTION</w:t>
      </w:r>
    </w:p>
    <w:p w:rsidR="00A66975" w:rsidRDefault="00CE45A0">
      <w:pPr>
        <w:ind w:left="-5"/>
      </w:pPr>
      <w:r>
        <w:t xml:space="preserve">You work as a developer at TestKing.com. The TestKing.com network </w:t>
      </w:r>
      <w:r>
        <w:t>consists of a single domain named testking.com.</w:t>
      </w:r>
    </w:p>
    <w:p w:rsidR="00A66975" w:rsidRDefault="00CE45A0">
      <w:pPr>
        <w:ind w:left="-5"/>
      </w:pPr>
      <w:r>
        <w:t>You are making use of C# to develop a console application for TestKing.com. You have included the GetExecutingAssembly method in your code.</w:t>
      </w:r>
    </w:p>
    <w:p w:rsidR="00A66975" w:rsidRDefault="00CE45A0">
      <w:pPr>
        <w:ind w:left="-5"/>
      </w:pPr>
      <w:r>
        <w:t>Which of the following describes the purpose of this method?</w:t>
      </w:r>
    </w:p>
    <w:p w:rsidR="00A66975" w:rsidRDefault="00A66975">
      <w:pPr>
        <w:ind w:left="-5"/>
      </w:pPr>
      <w:r>
        <w:rPr>
          <w:rFonts w:eastAsia="Arial" w:cs="Arial"/>
          <w:b/>
        </w:rPr>
        <w:t xml:space="preserve">A. </w:t>
      </w:r>
      <w:r w:rsidR="00CE45A0">
        <w:t>It is used to retrieve the Type of the current instance.</w:t>
      </w:r>
    </w:p>
    <w:p w:rsidR="00A66975" w:rsidRDefault="00A66975">
      <w:pPr>
        <w:ind w:left="-5"/>
      </w:pPr>
      <w:r>
        <w:rPr>
          <w:rFonts w:eastAsia="Arial" w:cs="Arial"/>
          <w:b/>
        </w:rPr>
        <w:t xml:space="preserve">B. </w:t>
      </w:r>
      <w:r w:rsidR="00CE45A0">
        <w:t>It is used to retrieve the currently loaded assembly in which the specified class is defined.</w:t>
      </w:r>
    </w:p>
    <w:p w:rsidR="00A66975" w:rsidRDefault="00A66975">
      <w:pPr>
        <w:ind w:left="-5"/>
      </w:pPr>
      <w:r>
        <w:rPr>
          <w:rFonts w:eastAsia="Arial" w:cs="Arial"/>
          <w:b/>
        </w:rPr>
        <w:t xml:space="preserve">C. </w:t>
      </w:r>
      <w:r w:rsidR="00CE45A0">
        <w:t>It is used to retrieve the assembly that contains the code that is currently executing.</w:t>
      </w:r>
    </w:p>
    <w:p w:rsidR="00A66975" w:rsidRDefault="00A66975">
      <w:pPr>
        <w:ind w:left="-5"/>
      </w:pPr>
      <w:r>
        <w:rPr>
          <w:rFonts w:eastAsia="Arial" w:cs="Arial"/>
          <w:b/>
        </w:rPr>
        <w:t xml:space="preserve">D. </w:t>
      </w:r>
      <w:r w:rsidR="00CE45A0">
        <w:t>It is used to load an assembly.</w:t>
      </w:r>
    </w:p>
    <w:p w:rsidR="002C4409" w:rsidRDefault="00CE45A0" w:rsidP="00A66975">
      <w:pPr>
        <w:pStyle w:val="berschrift2"/>
      </w:pPr>
      <w:r>
        <w:rPr>
          <w:rFonts w:ascii="Arial" w:eastAsia="Arial" w:hAnsi="Arial" w:cs="Arial"/>
          <w:b/>
        </w:rPr>
        <w:t xml:space="preserve">Answer: </w:t>
      </w:r>
      <w:r>
        <w:rPr>
          <w:rFonts w:ascii="Arial" w:eastAsia="Arial" w:hAnsi="Arial" w:cs="Arial"/>
          <w:b/>
        </w:rPr>
        <w:t>C</w:t>
      </w:r>
    </w:p>
    <w:p w:rsidR="00A66975" w:rsidRDefault="00A66975" w:rsidP="00A66975">
      <w:pPr>
        <w:pStyle w:val="berschrift1"/>
        <w:rPr>
          <w:rFonts w:ascii="Arial" w:eastAsia="Arial" w:hAnsi="Arial" w:cs="Arial"/>
          <w:b/>
        </w:rPr>
      </w:pPr>
      <w:r>
        <w:rPr>
          <w:rFonts w:ascii="Arial" w:eastAsia="Arial" w:hAnsi="Arial" w:cs="Arial"/>
          <w:b/>
        </w:rPr>
        <w:t>QUESTION</w:t>
      </w:r>
    </w:p>
    <w:p w:rsidR="00A66975" w:rsidRDefault="00CE45A0">
      <w:pPr>
        <w:ind w:left="-5"/>
      </w:pPr>
      <w:r>
        <w:t>You work as a senior developer at TestKing.com. The TestKing.com network consists of a single domain named testking.com.</w:t>
      </w:r>
    </w:p>
    <w:p w:rsidR="00A66975" w:rsidRDefault="00CE45A0">
      <w:pPr>
        <w:ind w:left="-5"/>
      </w:pPr>
      <w:r>
        <w:t>You are running a training exercise for junior developers. You are discussing the use of the Task methods. You are currently dealin</w:t>
      </w:r>
      <w:r>
        <w:t>g with the ContinueWith method.</w:t>
      </w:r>
    </w:p>
    <w:p w:rsidR="00A66975" w:rsidRDefault="00CE45A0">
      <w:pPr>
        <w:ind w:left="-5"/>
      </w:pPr>
      <w:r>
        <w:t>Which of the following is TRUE with regards to the ContinueWith method?</w:t>
      </w:r>
    </w:p>
    <w:p w:rsidR="002C4409" w:rsidRPr="00CE45A0" w:rsidRDefault="00A66975">
      <w:pPr>
        <w:spacing w:after="51" w:line="259" w:lineRule="auto"/>
        <w:ind w:left="-5"/>
      </w:pPr>
      <w:r w:rsidRPr="00CE45A0">
        <w:rPr>
          <w:rFonts w:eastAsia="Arial" w:cs="Arial"/>
          <w:b/>
        </w:rPr>
        <w:t xml:space="preserve">A. </w:t>
      </w:r>
      <w:r w:rsidR="00CE45A0" w:rsidRPr="00CE45A0">
        <w:t>It creates a Task that will comple</w:t>
      </w:r>
      <w:r w:rsidR="00CE45A0" w:rsidRPr="00CE45A0">
        <w:t>te after a time delay.</w:t>
      </w:r>
    </w:p>
    <w:p w:rsidR="00A66975" w:rsidRDefault="00A66975">
      <w:pPr>
        <w:ind w:left="-5"/>
      </w:pPr>
      <w:r>
        <w:rPr>
          <w:rFonts w:eastAsia="Arial" w:cs="Arial"/>
          <w:b/>
        </w:rPr>
        <w:lastRenderedPageBreak/>
        <w:t xml:space="preserve">B. </w:t>
      </w:r>
      <w:r w:rsidR="00CE45A0">
        <w:t>It creates a continuation that executes asynchronously when the target Task co</w:t>
      </w:r>
      <w:r w:rsidR="00CE45A0">
        <w:t>mpletes.</w:t>
      </w:r>
    </w:p>
    <w:p w:rsidR="00A66975" w:rsidRDefault="00A66975">
      <w:pPr>
        <w:ind w:left="-5"/>
      </w:pPr>
      <w:r>
        <w:rPr>
          <w:rFonts w:eastAsia="Arial" w:cs="Arial"/>
          <w:b/>
        </w:rPr>
        <w:t xml:space="preserve">C. </w:t>
      </w:r>
      <w:r w:rsidR="00CE45A0">
        <w:t>It releases all resources used by the current instance of the Task class.</w:t>
      </w:r>
    </w:p>
    <w:p w:rsidR="00A66975" w:rsidRDefault="00A66975">
      <w:pPr>
        <w:ind w:left="-5"/>
      </w:pPr>
      <w:r>
        <w:rPr>
          <w:rFonts w:eastAsia="Arial" w:cs="Arial"/>
          <w:b/>
        </w:rPr>
        <w:t xml:space="preserve">D. </w:t>
      </w:r>
      <w:r w:rsidR="00CE45A0">
        <w:t>It runs the Task synchronously on the current TaskScheduler.</w:t>
      </w:r>
    </w:p>
    <w:p w:rsidR="00A66975" w:rsidRDefault="00A66975">
      <w:pPr>
        <w:ind w:left="-5"/>
      </w:pPr>
      <w:r>
        <w:rPr>
          <w:rFonts w:eastAsia="Arial" w:cs="Arial"/>
          <w:b/>
        </w:rPr>
        <w:t xml:space="preserve">E. </w:t>
      </w:r>
      <w:r w:rsidR="00CE45A0">
        <w:t>It creates a continuation that executes synchronously when the target Task completes.</w:t>
      </w:r>
    </w:p>
    <w:p w:rsidR="002C4409" w:rsidRDefault="00CE45A0" w:rsidP="00A66975">
      <w:pPr>
        <w:pStyle w:val="berschrift2"/>
      </w:pPr>
      <w:r>
        <w:rPr>
          <w:rFonts w:ascii="Arial" w:eastAsia="Arial" w:hAnsi="Arial" w:cs="Arial"/>
          <w:b/>
        </w:rPr>
        <w:t xml:space="preserve">Answer: </w:t>
      </w:r>
      <w:r>
        <w:rPr>
          <w:rFonts w:ascii="Arial" w:eastAsia="Arial" w:hAnsi="Arial" w:cs="Arial"/>
          <w:b/>
        </w:rPr>
        <w:t>B</w:t>
      </w:r>
    </w:p>
    <w:p w:rsidR="00A66975" w:rsidRDefault="00A66975" w:rsidP="00A66975">
      <w:pPr>
        <w:pStyle w:val="berschrift1"/>
        <w:rPr>
          <w:rFonts w:ascii="Arial" w:eastAsia="Arial" w:hAnsi="Arial" w:cs="Arial"/>
          <w:b/>
        </w:rPr>
      </w:pPr>
      <w:r>
        <w:rPr>
          <w:rFonts w:ascii="Arial" w:eastAsia="Arial" w:hAnsi="Arial" w:cs="Arial"/>
          <w:b/>
        </w:rPr>
        <w:t>QUESTION</w:t>
      </w:r>
    </w:p>
    <w:p w:rsidR="00A66975" w:rsidRDefault="00CE45A0">
      <w:pPr>
        <w:ind w:left="-5"/>
      </w:pPr>
      <w:r>
        <w:t>You work as a developer at TestKing.com. The TestKing.com network consists of a single domain named testking.com.</w:t>
      </w:r>
    </w:p>
    <w:p w:rsidR="00A66975" w:rsidRDefault="00CE45A0">
      <w:pPr>
        <w:ind w:left="-5"/>
      </w:pPr>
      <w:r>
        <w:t>You are in the process of creating a new TestKing.com application. You have written code that includes the Throw statement.</w:t>
      </w:r>
    </w:p>
    <w:p w:rsidR="00A66975" w:rsidRDefault="00CE45A0">
      <w:pPr>
        <w:ind w:left="-5"/>
      </w:pPr>
      <w:r>
        <w:t>Which of the following is TRUE with regards to the Throw statement?</w:t>
      </w:r>
    </w:p>
    <w:p w:rsidR="00A66975" w:rsidRDefault="00A66975">
      <w:pPr>
        <w:ind w:left="-5"/>
      </w:pPr>
      <w:r>
        <w:rPr>
          <w:rFonts w:eastAsia="Arial" w:cs="Arial"/>
          <w:b/>
        </w:rPr>
        <w:t xml:space="preserve">A. </w:t>
      </w:r>
      <w:r w:rsidR="00CE45A0">
        <w:t>It contains a try block followed by one or more catc</w:t>
      </w:r>
      <w:r w:rsidR="00CE45A0">
        <w:t>h clauses</w:t>
      </w:r>
    </w:p>
    <w:p w:rsidR="00A66975" w:rsidRDefault="00A66975">
      <w:pPr>
        <w:ind w:left="-5"/>
      </w:pPr>
      <w:r>
        <w:rPr>
          <w:rFonts w:eastAsia="Arial" w:cs="Arial"/>
          <w:b/>
        </w:rPr>
        <w:t xml:space="preserve">B. </w:t>
      </w:r>
      <w:r w:rsidR="00CE45A0">
        <w:t>It is beneficial for cleaning up any resources that are allocated in the try block</w:t>
      </w:r>
    </w:p>
    <w:p w:rsidR="00A66975" w:rsidRDefault="00A66975">
      <w:pPr>
        <w:ind w:left="-5"/>
      </w:pPr>
      <w:r>
        <w:rPr>
          <w:rFonts w:eastAsia="Arial" w:cs="Arial"/>
          <w:b/>
        </w:rPr>
        <w:t xml:space="preserve">C. </w:t>
      </w:r>
      <w:r w:rsidR="00CE45A0">
        <w:t>It is used to signal the occurrence of an atypical situation during the programs execution.</w:t>
      </w:r>
    </w:p>
    <w:p w:rsidR="00A66975" w:rsidRDefault="00A66975">
      <w:pPr>
        <w:ind w:left="-5"/>
      </w:pPr>
      <w:r>
        <w:rPr>
          <w:rFonts w:eastAsia="Arial" w:cs="Arial"/>
          <w:b/>
        </w:rPr>
        <w:t xml:space="preserve">D. </w:t>
      </w:r>
      <w:r w:rsidR="00CE45A0">
        <w:t>It is used to obtain and use resources in a try block</w:t>
      </w:r>
      <w:r w:rsidR="00CE45A0">
        <w:t>.</w:t>
      </w:r>
    </w:p>
    <w:p w:rsidR="002C4409" w:rsidRDefault="00CE45A0" w:rsidP="00A66975">
      <w:pPr>
        <w:pStyle w:val="berschrift2"/>
      </w:pPr>
      <w:r>
        <w:rPr>
          <w:rFonts w:ascii="Arial" w:eastAsia="Arial" w:hAnsi="Arial" w:cs="Arial"/>
          <w:b/>
        </w:rPr>
        <w:t xml:space="preserve">Answer: </w:t>
      </w:r>
      <w:r>
        <w:rPr>
          <w:rFonts w:ascii="Arial" w:eastAsia="Arial" w:hAnsi="Arial" w:cs="Arial"/>
          <w:b/>
        </w:rPr>
        <w:t>C</w:t>
      </w:r>
    </w:p>
    <w:p w:rsidR="00A66975" w:rsidRDefault="00A66975" w:rsidP="00A66975">
      <w:pPr>
        <w:pStyle w:val="berschrift1"/>
        <w:rPr>
          <w:rFonts w:ascii="Arial" w:eastAsia="Arial" w:hAnsi="Arial" w:cs="Arial"/>
          <w:b/>
        </w:rPr>
      </w:pPr>
      <w:r>
        <w:rPr>
          <w:rFonts w:ascii="Arial" w:eastAsia="Arial" w:hAnsi="Arial" w:cs="Arial"/>
          <w:b/>
        </w:rPr>
        <w:t>QUESTION</w:t>
      </w:r>
    </w:p>
    <w:p w:rsidR="00A66975" w:rsidRDefault="00CE45A0">
      <w:pPr>
        <w:ind w:left="-5"/>
      </w:pPr>
      <w:r>
        <w:t>You work as a senior developer at TestKing.com. The TestKing.com network consists of a single domain named testking.com.</w:t>
      </w:r>
    </w:p>
    <w:p w:rsidR="00A66975" w:rsidRDefault="00CE45A0">
      <w:pPr>
        <w:ind w:left="-5"/>
      </w:pPr>
      <w:r>
        <w:t>You are running a training exercise for junior developers. You are currently discussing a method of the StreamReader class that creates a shallow copy of the existing Object.</w:t>
      </w:r>
    </w:p>
    <w:p w:rsidR="00A66975" w:rsidRDefault="00CE45A0">
      <w:pPr>
        <w:ind w:left="-5"/>
      </w:pPr>
      <w:r>
        <w:t>Which of the following is the method being discussed?</w:t>
      </w:r>
    </w:p>
    <w:p w:rsidR="00A66975" w:rsidRDefault="00A66975">
      <w:pPr>
        <w:ind w:left="-5"/>
      </w:pPr>
      <w:r>
        <w:rPr>
          <w:rFonts w:eastAsia="Arial" w:cs="Arial"/>
          <w:b/>
        </w:rPr>
        <w:t xml:space="preserve">A. </w:t>
      </w:r>
      <w:r w:rsidR="00CE45A0">
        <w:t>The ReadLine me</w:t>
      </w:r>
      <w:r w:rsidR="00CE45A0">
        <w:t>thod.</w:t>
      </w:r>
    </w:p>
    <w:p w:rsidR="00A66975" w:rsidRDefault="00A66975">
      <w:pPr>
        <w:ind w:left="-5"/>
      </w:pPr>
      <w:r>
        <w:rPr>
          <w:rFonts w:eastAsia="Arial" w:cs="Arial"/>
          <w:b/>
        </w:rPr>
        <w:t xml:space="preserve">B. </w:t>
      </w:r>
      <w:r w:rsidR="00CE45A0">
        <w:t>The CreateObjRef method.</w:t>
      </w:r>
    </w:p>
    <w:p w:rsidR="00A66975" w:rsidRDefault="00A66975">
      <w:pPr>
        <w:ind w:left="-5"/>
      </w:pPr>
      <w:r>
        <w:rPr>
          <w:rFonts w:eastAsia="Arial" w:cs="Arial"/>
          <w:b/>
        </w:rPr>
        <w:t xml:space="preserve">C. </w:t>
      </w:r>
      <w:r w:rsidR="00CE45A0">
        <w:t>The ToString method.</w:t>
      </w:r>
    </w:p>
    <w:p w:rsidR="00A66975" w:rsidRDefault="00A66975">
      <w:pPr>
        <w:ind w:left="-5"/>
      </w:pPr>
      <w:r>
        <w:rPr>
          <w:rFonts w:eastAsia="Arial" w:cs="Arial"/>
          <w:b/>
        </w:rPr>
        <w:t xml:space="preserve">D. </w:t>
      </w:r>
      <w:r w:rsidR="00CE45A0">
        <w:t>The MemberwiseClone method.</w:t>
      </w:r>
    </w:p>
    <w:p w:rsidR="002C4409" w:rsidRDefault="00CE45A0" w:rsidP="00A66975">
      <w:pPr>
        <w:pStyle w:val="berschrift2"/>
      </w:pPr>
      <w:r>
        <w:rPr>
          <w:rFonts w:ascii="Arial" w:eastAsia="Arial" w:hAnsi="Arial" w:cs="Arial"/>
          <w:b/>
        </w:rPr>
        <w:t xml:space="preserve">Answer: </w:t>
      </w:r>
      <w:r>
        <w:rPr>
          <w:rFonts w:ascii="Arial" w:eastAsia="Arial" w:hAnsi="Arial" w:cs="Arial"/>
          <w:b/>
        </w:rPr>
        <w:t>D</w:t>
      </w:r>
    </w:p>
    <w:p w:rsidR="00A66975" w:rsidRDefault="00A66975" w:rsidP="00A66975">
      <w:pPr>
        <w:pStyle w:val="berschrift1"/>
        <w:rPr>
          <w:rFonts w:ascii="Arial" w:eastAsia="Arial" w:hAnsi="Arial" w:cs="Arial"/>
          <w:b/>
        </w:rPr>
      </w:pPr>
      <w:r>
        <w:rPr>
          <w:rFonts w:ascii="Arial" w:eastAsia="Arial" w:hAnsi="Arial" w:cs="Arial"/>
          <w:b/>
        </w:rPr>
        <w:t>QUESTION</w:t>
      </w:r>
    </w:p>
    <w:p w:rsidR="00A66975" w:rsidRDefault="00CE45A0">
      <w:pPr>
        <w:ind w:left="-5"/>
      </w:pPr>
      <w:r>
        <w:t>You work as a senior developer at TestKing.com. The TestKing.com network consists of a single domain named testking.com.</w:t>
      </w:r>
    </w:p>
    <w:p w:rsidR="00A66975" w:rsidRDefault="00CE45A0">
      <w:pPr>
        <w:ind w:left="-5"/>
      </w:pPr>
      <w:r>
        <w:t>You are running a training exercise for junior developers. You are currently discussing a method of the StreamReader class that ex</w:t>
      </w:r>
      <w:r>
        <w:t>amines a line of characters asynchronously from the current stream and returns the information as a string.</w:t>
      </w:r>
    </w:p>
    <w:p w:rsidR="00A66975" w:rsidRDefault="00CE45A0">
      <w:pPr>
        <w:ind w:left="-5"/>
      </w:pPr>
      <w:r>
        <w:t>Which of the following is the method being discussed?</w:t>
      </w:r>
    </w:p>
    <w:p w:rsidR="00A66975" w:rsidRDefault="00A66975">
      <w:pPr>
        <w:ind w:left="-5"/>
      </w:pPr>
      <w:r>
        <w:rPr>
          <w:rFonts w:eastAsia="Arial" w:cs="Arial"/>
          <w:b/>
        </w:rPr>
        <w:t xml:space="preserve">A. </w:t>
      </w:r>
      <w:r w:rsidR="00CE45A0">
        <w:t>The ReadLineAsync method.</w:t>
      </w:r>
    </w:p>
    <w:p w:rsidR="00A66975" w:rsidRDefault="00A66975">
      <w:pPr>
        <w:ind w:left="-5"/>
      </w:pPr>
      <w:r>
        <w:rPr>
          <w:rFonts w:eastAsia="Arial" w:cs="Arial"/>
          <w:b/>
        </w:rPr>
        <w:t xml:space="preserve">B. </w:t>
      </w:r>
      <w:r w:rsidR="00CE45A0">
        <w:t>The ReadAsync method.</w:t>
      </w:r>
    </w:p>
    <w:p w:rsidR="00A66975" w:rsidRDefault="00A66975">
      <w:pPr>
        <w:ind w:left="-5"/>
      </w:pPr>
      <w:r>
        <w:rPr>
          <w:rFonts w:eastAsia="Arial" w:cs="Arial"/>
          <w:b/>
        </w:rPr>
        <w:t xml:space="preserve">C. </w:t>
      </w:r>
      <w:r w:rsidR="00CE45A0">
        <w:t>The ToString method.</w:t>
      </w:r>
    </w:p>
    <w:p w:rsidR="00A66975" w:rsidRDefault="00A66975">
      <w:pPr>
        <w:ind w:left="-5"/>
      </w:pPr>
      <w:r>
        <w:rPr>
          <w:rFonts w:eastAsia="Arial" w:cs="Arial"/>
          <w:b/>
        </w:rPr>
        <w:t xml:space="preserve">D. </w:t>
      </w:r>
      <w:r w:rsidR="00CE45A0">
        <w:t>The ReadToEnd method.</w:t>
      </w:r>
    </w:p>
    <w:p w:rsidR="002C4409" w:rsidRDefault="00CE45A0" w:rsidP="00A66975">
      <w:pPr>
        <w:pStyle w:val="berschrift2"/>
      </w:pPr>
      <w:r>
        <w:rPr>
          <w:rFonts w:ascii="Arial" w:eastAsia="Arial" w:hAnsi="Arial" w:cs="Arial"/>
          <w:b/>
        </w:rPr>
        <w:t xml:space="preserve">Answer: </w:t>
      </w:r>
      <w:r>
        <w:rPr>
          <w:rFonts w:ascii="Arial" w:eastAsia="Arial" w:hAnsi="Arial" w:cs="Arial"/>
          <w:b/>
        </w:rPr>
        <w:t>A</w:t>
      </w:r>
    </w:p>
    <w:p w:rsidR="00A66975" w:rsidRDefault="00A66975" w:rsidP="00A66975">
      <w:pPr>
        <w:pStyle w:val="berschrift1"/>
        <w:rPr>
          <w:rFonts w:ascii="Arial" w:eastAsia="Arial" w:hAnsi="Arial" w:cs="Arial"/>
          <w:b/>
        </w:rPr>
      </w:pPr>
      <w:r>
        <w:rPr>
          <w:rFonts w:ascii="Arial" w:eastAsia="Arial" w:hAnsi="Arial" w:cs="Arial"/>
          <w:b/>
        </w:rPr>
        <w:t>QUESTION</w:t>
      </w:r>
    </w:p>
    <w:p w:rsidR="00A66975" w:rsidRDefault="00CE45A0">
      <w:pPr>
        <w:ind w:left="-5"/>
      </w:pPr>
      <w:r>
        <w:t>You work as a senior developer at TestKing.com. The TestKing.com network consists of a single domain named testking.com.</w:t>
      </w:r>
    </w:p>
    <w:p w:rsidR="00A66975" w:rsidRDefault="00CE45A0">
      <w:pPr>
        <w:ind w:left="-5"/>
      </w:pPr>
      <w:r>
        <w:t>You are running a training exercise for junior developers. You are currently discussing the reason for adding the lockObject private object to a class.</w:t>
      </w:r>
    </w:p>
    <w:p w:rsidR="00A66975" w:rsidRDefault="00CE45A0">
      <w:pPr>
        <w:ind w:left="-5"/>
      </w:pPr>
      <w:r>
        <w:t>Which of the following best describes this reason?</w:t>
      </w:r>
    </w:p>
    <w:p w:rsidR="00A66975" w:rsidRDefault="00A66975">
      <w:pPr>
        <w:ind w:left="-5"/>
      </w:pPr>
      <w:r>
        <w:rPr>
          <w:rFonts w:eastAsia="Arial" w:cs="Arial"/>
          <w:b/>
        </w:rPr>
        <w:t xml:space="preserve">A. </w:t>
      </w:r>
      <w:r w:rsidR="00CE45A0">
        <w:t>To allow multiple threads access to the o</w:t>
      </w:r>
      <w:r w:rsidR="00CE45A0">
        <w:t>bject.</w:t>
      </w:r>
    </w:p>
    <w:p w:rsidR="00A66975" w:rsidRDefault="00A66975">
      <w:pPr>
        <w:ind w:left="-5"/>
      </w:pPr>
      <w:r>
        <w:rPr>
          <w:rFonts w:eastAsia="Arial" w:cs="Arial"/>
          <w:b/>
        </w:rPr>
        <w:t xml:space="preserve">B. </w:t>
      </w:r>
      <w:r w:rsidR="00CE45A0">
        <w:t>To allow only a single thread access to the object at a time.</w:t>
      </w:r>
    </w:p>
    <w:p w:rsidR="00A66975" w:rsidRDefault="00A66975">
      <w:pPr>
        <w:ind w:left="-5"/>
      </w:pPr>
      <w:r>
        <w:rPr>
          <w:rFonts w:eastAsia="Arial" w:cs="Arial"/>
          <w:b/>
        </w:rPr>
        <w:t xml:space="preserve">C. </w:t>
      </w:r>
      <w:r w:rsidR="00CE45A0">
        <w:t>To make sure that when a single thread attempts to access the object, a deadlock occurs.</w:t>
      </w:r>
    </w:p>
    <w:p w:rsidR="00A66975" w:rsidRDefault="00A66975">
      <w:pPr>
        <w:ind w:left="-5"/>
      </w:pPr>
      <w:r>
        <w:rPr>
          <w:rFonts w:eastAsia="Arial" w:cs="Arial"/>
          <w:b/>
        </w:rPr>
        <w:t xml:space="preserve">D. </w:t>
      </w:r>
      <w:r w:rsidR="00CE45A0">
        <w:t>To prevent any thread from accessing the object.</w:t>
      </w:r>
    </w:p>
    <w:p w:rsidR="002C4409" w:rsidRDefault="00CE45A0" w:rsidP="00A66975">
      <w:pPr>
        <w:pStyle w:val="berschrift2"/>
      </w:pPr>
      <w:r>
        <w:rPr>
          <w:rFonts w:ascii="Arial" w:eastAsia="Arial" w:hAnsi="Arial" w:cs="Arial"/>
          <w:b/>
        </w:rPr>
        <w:t xml:space="preserve">Answer: </w:t>
      </w:r>
      <w:r>
        <w:rPr>
          <w:rFonts w:ascii="Arial" w:eastAsia="Arial" w:hAnsi="Arial" w:cs="Arial"/>
          <w:b/>
        </w:rPr>
        <w:t>B</w:t>
      </w:r>
    </w:p>
    <w:p w:rsidR="00A66975" w:rsidRDefault="00A66975" w:rsidP="00A66975">
      <w:pPr>
        <w:pStyle w:val="berschrift1"/>
        <w:rPr>
          <w:rFonts w:ascii="Arial" w:eastAsia="Arial" w:hAnsi="Arial" w:cs="Arial"/>
          <w:b/>
        </w:rPr>
      </w:pPr>
      <w:r>
        <w:rPr>
          <w:rFonts w:ascii="Arial" w:eastAsia="Arial" w:hAnsi="Arial" w:cs="Arial"/>
          <w:b/>
        </w:rPr>
        <w:t>QUESTION</w:t>
      </w:r>
    </w:p>
    <w:p w:rsidR="00A66975" w:rsidRDefault="00CE45A0">
      <w:pPr>
        <w:ind w:left="-5"/>
      </w:pPr>
      <w:r>
        <w:t>You work as a developer at TestKing.com. The TestKing.com network consists of a single domain named testking.com.</w:t>
      </w:r>
    </w:p>
    <w:p w:rsidR="00A66975" w:rsidRDefault="00CE45A0">
      <w:pPr>
        <w:ind w:left="-5"/>
      </w:pPr>
      <w:r>
        <w:t>You are in the process of creating a new TestKing.com application. You have written code that includes a statement t</w:t>
      </w:r>
      <w:r>
        <w:t>hat consists of a try block followed by one or more catch clauses.</w:t>
      </w:r>
    </w:p>
    <w:p w:rsidR="00A66975" w:rsidRDefault="00CE45A0">
      <w:pPr>
        <w:ind w:left="-5"/>
      </w:pPr>
      <w:r>
        <w:t>Which of the following is the statement being used?</w:t>
      </w:r>
    </w:p>
    <w:p w:rsidR="00A66975" w:rsidRDefault="00A66975">
      <w:pPr>
        <w:ind w:left="-5"/>
      </w:pPr>
      <w:r>
        <w:rPr>
          <w:rFonts w:eastAsia="Arial" w:cs="Arial"/>
          <w:b/>
        </w:rPr>
        <w:t xml:space="preserve">A. </w:t>
      </w:r>
      <w:r w:rsidR="00CE45A0">
        <w:t>The throw statement.</w:t>
      </w:r>
    </w:p>
    <w:p w:rsidR="00A66975" w:rsidRDefault="00A66975">
      <w:pPr>
        <w:ind w:left="-5"/>
      </w:pPr>
      <w:r>
        <w:rPr>
          <w:rFonts w:eastAsia="Arial" w:cs="Arial"/>
          <w:b/>
        </w:rPr>
        <w:lastRenderedPageBreak/>
        <w:t xml:space="preserve">B. </w:t>
      </w:r>
      <w:r w:rsidR="00CE45A0">
        <w:t>The try-catch-finally statement.</w:t>
      </w:r>
    </w:p>
    <w:p w:rsidR="00A66975" w:rsidRDefault="00A66975">
      <w:pPr>
        <w:ind w:left="-5"/>
      </w:pPr>
      <w:r>
        <w:rPr>
          <w:rFonts w:eastAsia="Arial" w:cs="Arial"/>
          <w:b/>
        </w:rPr>
        <w:t xml:space="preserve">C. </w:t>
      </w:r>
      <w:r w:rsidR="00CE45A0">
        <w:t>The try-finally statement.</w:t>
      </w:r>
    </w:p>
    <w:p w:rsidR="00A66975" w:rsidRDefault="00A66975">
      <w:pPr>
        <w:ind w:left="-5"/>
      </w:pPr>
      <w:r>
        <w:rPr>
          <w:rFonts w:eastAsia="Arial" w:cs="Arial"/>
          <w:b/>
        </w:rPr>
        <w:t xml:space="preserve">D. </w:t>
      </w:r>
      <w:r w:rsidR="00CE45A0">
        <w:t>The try-catch statement.</w:t>
      </w:r>
    </w:p>
    <w:p w:rsidR="002C4409" w:rsidRDefault="00CE45A0" w:rsidP="00A66975">
      <w:pPr>
        <w:pStyle w:val="berschrift2"/>
      </w:pPr>
      <w:r>
        <w:rPr>
          <w:rFonts w:ascii="Arial" w:eastAsia="Arial" w:hAnsi="Arial" w:cs="Arial"/>
          <w:b/>
        </w:rPr>
        <w:t xml:space="preserve">Answer: </w:t>
      </w:r>
      <w:r>
        <w:rPr>
          <w:rFonts w:ascii="Arial" w:eastAsia="Arial" w:hAnsi="Arial" w:cs="Arial"/>
          <w:b/>
        </w:rPr>
        <w:t>D</w:t>
      </w:r>
    </w:p>
    <w:p w:rsidR="00A66975" w:rsidRDefault="00A66975" w:rsidP="00A66975">
      <w:pPr>
        <w:pStyle w:val="berschrift1"/>
        <w:rPr>
          <w:rFonts w:ascii="Arial" w:eastAsia="Arial" w:hAnsi="Arial" w:cs="Arial"/>
          <w:b/>
        </w:rPr>
      </w:pPr>
      <w:r>
        <w:rPr>
          <w:rFonts w:ascii="Arial" w:eastAsia="Arial" w:hAnsi="Arial" w:cs="Arial"/>
          <w:b/>
        </w:rPr>
        <w:t>QUESTION</w:t>
      </w:r>
    </w:p>
    <w:p w:rsidR="00A66975" w:rsidRDefault="00CE45A0">
      <w:pPr>
        <w:ind w:left="-5"/>
      </w:pPr>
      <w:r>
        <w:t>You work as a developer at TestKing.com. The TestKing.com network consists of a single domain named testking.com.</w:t>
      </w:r>
    </w:p>
    <w:p w:rsidR="00A66975" w:rsidRDefault="00CE45A0">
      <w:pPr>
        <w:ind w:left="-5"/>
      </w:pPr>
      <w:r>
        <w:t>You have received instructions to create a new application for TestKing.com. The code must allow for certain string input data to be validated via the Regex class.</w:t>
      </w:r>
    </w:p>
    <w:p w:rsidR="00A66975" w:rsidRDefault="00CE45A0">
      <w:pPr>
        <w:ind w:left="-5"/>
      </w:pPr>
      <w:r>
        <w:t>Which of the following is TRUE with regards to the Regex class?</w:t>
      </w:r>
    </w:p>
    <w:p w:rsidR="00A66975" w:rsidRDefault="00A66975">
      <w:pPr>
        <w:ind w:left="-5"/>
      </w:pPr>
      <w:r>
        <w:rPr>
          <w:rFonts w:eastAsia="Arial" w:cs="Arial"/>
          <w:b/>
        </w:rPr>
        <w:t xml:space="preserve">A. </w:t>
      </w:r>
      <w:r w:rsidR="00CE45A0">
        <w:t>It represents the results from a single successful subexpression capture.</w:t>
      </w:r>
    </w:p>
    <w:p w:rsidR="00A66975" w:rsidRDefault="00A66975">
      <w:pPr>
        <w:ind w:left="-5"/>
      </w:pPr>
      <w:r>
        <w:rPr>
          <w:rFonts w:eastAsia="Arial" w:cs="Arial"/>
          <w:b/>
        </w:rPr>
        <w:t xml:space="preserve">B. </w:t>
      </w:r>
      <w:r w:rsidR="00CE45A0">
        <w:t>It represents the results from a single capturing group.</w:t>
      </w:r>
    </w:p>
    <w:p w:rsidR="00A66975" w:rsidRDefault="00A66975">
      <w:pPr>
        <w:ind w:left="-5"/>
      </w:pPr>
      <w:r>
        <w:rPr>
          <w:rFonts w:eastAsia="Arial" w:cs="Arial"/>
          <w:b/>
        </w:rPr>
        <w:t xml:space="preserve">C. </w:t>
      </w:r>
      <w:r w:rsidR="00CE45A0">
        <w:t>It represents the results from a single regular expression match.</w:t>
      </w:r>
    </w:p>
    <w:p w:rsidR="00A66975" w:rsidRDefault="00A66975">
      <w:pPr>
        <w:ind w:left="-5"/>
      </w:pPr>
      <w:r>
        <w:rPr>
          <w:rFonts w:eastAsia="Arial" w:cs="Arial"/>
          <w:b/>
        </w:rPr>
        <w:t xml:space="preserve">D. </w:t>
      </w:r>
      <w:r w:rsidR="00CE45A0">
        <w:t>It represents an absolute regular express</w:t>
      </w:r>
      <w:r w:rsidR="00CE45A0">
        <w:t>ion.</w:t>
      </w:r>
    </w:p>
    <w:p w:rsidR="002C4409" w:rsidRDefault="00CE45A0" w:rsidP="00A66975">
      <w:pPr>
        <w:pStyle w:val="berschrift2"/>
      </w:pPr>
      <w:r>
        <w:rPr>
          <w:rFonts w:ascii="Arial" w:eastAsia="Arial" w:hAnsi="Arial" w:cs="Arial"/>
          <w:b/>
        </w:rPr>
        <w:t xml:space="preserve">Answer: </w:t>
      </w:r>
      <w:r>
        <w:rPr>
          <w:rFonts w:ascii="Arial" w:eastAsia="Arial" w:hAnsi="Arial" w:cs="Arial"/>
          <w:b/>
        </w:rPr>
        <w:t>D</w:t>
      </w:r>
    </w:p>
    <w:p w:rsidR="00A66975" w:rsidRDefault="00A66975" w:rsidP="00A66975">
      <w:pPr>
        <w:pStyle w:val="berschrift1"/>
        <w:rPr>
          <w:rFonts w:ascii="Arial" w:eastAsia="Arial" w:hAnsi="Arial" w:cs="Arial"/>
          <w:b/>
        </w:rPr>
      </w:pPr>
      <w:r>
        <w:rPr>
          <w:rFonts w:ascii="Arial" w:eastAsia="Arial" w:hAnsi="Arial" w:cs="Arial"/>
          <w:b/>
        </w:rPr>
        <w:t>QUESTION</w:t>
      </w:r>
    </w:p>
    <w:p w:rsidR="00A66975" w:rsidRDefault="00CE45A0">
      <w:pPr>
        <w:ind w:left="-5"/>
      </w:pPr>
      <w:r>
        <w:t>You work as a developer at TestKing.com. The TestKing.com network consists of a single domain named testking.com.</w:t>
      </w:r>
    </w:p>
    <w:p w:rsidR="00A66975" w:rsidRDefault="00CE45A0">
      <w:pPr>
        <w:ind w:left="-5"/>
      </w:pPr>
      <w:r>
        <w:t>You have been tasked with creating a method that will generate performance counters for a newly developed application. You have written the necessary code, which creates a SampleFraction type counter.</w:t>
      </w:r>
    </w:p>
    <w:p w:rsidR="002C4409" w:rsidRDefault="00CE45A0">
      <w:pPr>
        <w:ind w:left="-5"/>
      </w:pPr>
      <w:r>
        <w:t>You have also been instructed to make sure that th</w:t>
      </w:r>
      <w:r>
        <w:t>e counter can be utilized in Windows</w:t>
      </w:r>
    </w:p>
    <w:p w:rsidR="00A66975" w:rsidRDefault="00CE45A0">
      <w:pPr>
        <w:ind w:left="-5"/>
      </w:pPr>
      <w:r>
        <w:t>Performance Monitor.</w:t>
      </w:r>
    </w:p>
    <w:p w:rsidR="00A66975" w:rsidRDefault="00CE45A0">
      <w:pPr>
        <w:ind w:left="-5"/>
      </w:pPr>
      <w:r>
        <w:t>Which of the following actions should you take?</w:t>
      </w:r>
    </w:p>
    <w:p w:rsidR="00A66975" w:rsidRDefault="00A66975">
      <w:pPr>
        <w:ind w:left="-5"/>
      </w:pPr>
      <w:r>
        <w:rPr>
          <w:rFonts w:eastAsia="Arial" w:cs="Arial"/>
          <w:b/>
        </w:rPr>
        <w:t xml:space="preserve">A. </w:t>
      </w:r>
      <w:r w:rsidR="00CE45A0">
        <w:t>You should consider including a base counter in your code.</w:t>
      </w:r>
    </w:p>
    <w:p w:rsidR="00A66975" w:rsidRDefault="00A66975">
      <w:pPr>
        <w:ind w:left="-5"/>
      </w:pPr>
      <w:r>
        <w:rPr>
          <w:rFonts w:eastAsia="Arial" w:cs="Arial"/>
          <w:b/>
        </w:rPr>
        <w:t xml:space="preserve">B. </w:t>
      </w:r>
      <w:r w:rsidR="00CE45A0">
        <w:t>You should consider including an average counter in your code.</w:t>
      </w:r>
    </w:p>
    <w:p w:rsidR="00A66975" w:rsidRDefault="00A66975">
      <w:pPr>
        <w:ind w:left="-5"/>
      </w:pPr>
      <w:r>
        <w:rPr>
          <w:rFonts w:eastAsia="Arial" w:cs="Arial"/>
          <w:b/>
        </w:rPr>
        <w:t xml:space="preserve">C. </w:t>
      </w:r>
      <w:r w:rsidR="00CE45A0">
        <w:t>You should consider including a percentage counter in your code.</w:t>
      </w:r>
    </w:p>
    <w:p w:rsidR="00A66975" w:rsidRDefault="00A66975">
      <w:pPr>
        <w:ind w:left="-5"/>
      </w:pPr>
      <w:r>
        <w:rPr>
          <w:rFonts w:eastAsia="Arial" w:cs="Arial"/>
          <w:b/>
        </w:rPr>
        <w:t xml:space="preserve">D. </w:t>
      </w:r>
      <w:r w:rsidR="00CE45A0">
        <w:t>You should consider including a difference counter in your code.</w:t>
      </w:r>
    </w:p>
    <w:p w:rsidR="002C4409" w:rsidRDefault="00CE45A0" w:rsidP="00A66975">
      <w:pPr>
        <w:pStyle w:val="berschrift2"/>
      </w:pPr>
      <w:r>
        <w:rPr>
          <w:rFonts w:ascii="Arial" w:eastAsia="Arial" w:hAnsi="Arial" w:cs="Arial"/>
          <w:b/>
        </w:rPr>
        <w:t xml:space="preserve">Answer: </w:t>
      </w:r>
      <w:r>
        <w:rPr>
          <w:rFonts w:ascii="Arial" w:eastAsia="Arial" w:hAnsi="Arial" w:cs="Arial"/>
          <w:b/>
        </w:rPr>
        <w:t>A</w:t>
      </w:r>
    </w:p>
    <w:p w:rsidR="00A66975" w:rsidRDefault="00A66975" w:rsidP="00A66975">
      <w:pPr>
        <w:pStyle w:val="berschrift1"/>
        <w:rPr>
          <w:rFonts w:ascii="Arial" w:eastAsia="Arial" w:hAnsi="Arial" w:cs="Arial"/>
          <w:b/>
        </w:rPr>
      </w:pPr>
      <w:r>
        <w:rPr>
          <w:rFonts w:ascii="Arial" w:eastAsia="Arial" w:hAnsi="Arial" w:cs="Arial"/>
          <w:b/>
        </w:rPr>
        <w:t>QUESTION</w:t>
      </w:r>
    </w:p>
    <w:p w:rsidR="00A66975" w:rsidRDefault="00CE45A0">
      <w:pPr>
        <w:ind w:left="-5"/>
      </w:pPr>
      <w:r>
        <w:t>You work as a developer at TestKing.com. The TestKing.com network consists of a single domain named testking.com.</w:t>
      </w:r>
    </w:p>
    <w:p w:rsidR="00A66975" w:rsidRDefault="00CE45A0">
      <w:pPr>
        <w:ind w:left="-5"/>
      </w:pPr>
      <w:r>
        <w:t>You have been tasked with creating a new TestKing.com application. The new application must be configured to convey information between a TestKing.com workstation and server in big quantities.</w:t>
      </w:r>
    </w:p>
    <w:p w:rsidR="00A66975" w:rsidRDefault="00CE45A0">
      <w:pPr>
        <w:ind w:left="-5"/>
      </w:pPr>
      <w:r>
        <w:t>You are planning to include the HMACSHA256 algorithm in the</w:t>
      </w:r>
      <w:r>
        <w:t xml:space="preserve"> development.</w:t>
      </w:r>
    </w:p>
    <w:p w:rsidR="00A66975" w:rsidRDefault="00CE45A0">
      <w:pPr>
        <w:ind w:left="-5"/>
      </w:pPr>
      <w:r>
        <w:t>Which of the following describes the reason for including the HMACSHA256 algorithm?</w:t>
      </w:r>
    </w:p>
    <w:p w:rsidR="00A66975" w:rsidRDefault="00A66975">
      <w:pPr>
        <w:ind w:left="-5"/>
      </w:pPr>
      <w:r>
        <w:rPr>
          <w:rFonts w:eastAsia="Arial" w:cs="Arial"/>
          <w:b/>
        </w:rPr>
        <w:t xml:space="preserve">A. </w:t>
      </w:r>
      <w:r w:rsidR="00CE45A0">
        <w:t>It allows for the authenticity of the information to be guaranteed via a cryptographic hashing algorithm.</w:t>
      </w:r>
    </w:p>
    <w:p w:rsidR="00A66975" w:rsidRDefault="00A66975">
      <w:pPr>
        <w:ind w:left="-5"/>
      </w:pPr>
      <w:r>
        <w:rPr>
          <w:rFonts w:eastAsia="Arial" w:cs="Arial"/>
          <w:b/>
        </w:rPr>
        <w:t xml:space="preserve">B. </w:t>
      </w:r>
      <w:r w:rsidR="00CE45A0">
        <w:t>It allows for the generation of ou</w:t>
      </w:r>
      <w:r w:rsidR="00CE45A0">
        <w:t>tput that is computationally infeasible to predict with a probability that is better than one half.</w:t>
      </w:r>
    </w:p>
    <w:p w:rsidR="00A66975" w:rsidRDefault="00A66975">
      <w:pPr>
        <w:ind w:left="-5"/>
      </w:pPr>
      <w:r>
        <w:rPr>
          <w:rFonts w:eastAsia="Arial" w:cs="Arial"/>
          <w:b/>
        </w:rPr>
        <w:t xml:space="preserve">C. </w:t>
      </w:r>
      <w:r w:rsidR="00CE45A0">
        <w:t>It classifies a wrapper object to access the CSP version of the DES algorithm.</w:t>
      </w:r>
    </w:p>
    <w:p w:rsidR="00A66975" w:rsidRDefault="00A66975">
      <w:pPr>
        <w:ind w:left="-5"/>
      </w:pPr>
      <w:r>
        <w:rPr>
          <w:rFonts w:eastAsia="Arial" w:cs="Arial"/>
          <w:b/>
        </w:rPr>
        <w:t xml:space="preserve">D. </w:t>
      </w:r>
      <w:r w:rsidR="00CE45A0">
        <w:t>It performs symmetric encryption and decryption using the CAPI im</w:t>
      </w:r>
      <w:r w:rsidR="00CE45A0">
        <w:t>plementation of the AES algorithm.</w:t>
      </w:r>
    </w:p>
    <w:p w:rsidR="002C4409" w:rsidRDefault="00CE45A0" w:rsidP="00A66975">
      <w:pPr>
        <w:pStyle w:val="berschrift2"/>
      </w:pPr>
      <w:r>
        <w:rPr>
          <w:rFonts w:ascii="Arial" w:eastAsia="Arial" w:hAnsi="Arial" w:cs="Arial"/>
          <w:b/>
        </w:rPr>
        <w:t xml:space="preserve">Answer: </w:t>
      </w:r>
      <w:r>
        <w:rPr>
          <w:rFonts w:ascii="Arial" w:eastAsia="Arial" w:hAnsi="Arial" w:cs="Arial"/>
          <w:b/>
        </w:rPr>
        <w:t>A</w:t>
      </w:r>
    </w:p>
    <w:p w:rsidR="00A66975" w:rsidRDefault="00A66975" w:rsidP="00A66975">
      <w:pPr>
        <w:pStyle w:val="berschrift1"/>
        <w:rPr>
          <w:rFonts w:ascii="Arial" w:eastAsia="Arial" w:hAnsi="Arial" w:cs="Arial"/>
          <w:b/>
        </w:rPr>
      </w:pPr>
      <w:r>
        <w:rPr>
          <w:rFonts w:ascii="Arial" w:eastAsia="Arial" w:hAnsi="Arial" w:cs="Arial"/>
          <w:b/>
        </w:rPr>
        <w:t>QUESTION</w:t>
      </w:r>
    </w:p>
    <w:p w:rsidR="00A66975" w:rsidRDefault="00CE45A0">
      <w:pPr>
        <w:ind w:left="-5"/>
      </w:pPr>
      <w:r>
        <w:t>You work as a developer at TestKing.com. The TestKing.com network consists of a single domain named testking.com.</w:t>
      </w:r>
    </w:p>
    <w:p w:rsidR="00A66975" w:rsidRDefault="00CE45A0">
      <w:pPr>
        <w:ind w:left="-5"/>
      </w:pPr>
      <w:r>
        <w:t>You have been tasked with creating a new TestKing.com application. The code includes a conditional directive that starts with a #if directive.</w:t>
      </w:r>
    </w:p>
    <w:p w:rsidR="00A66975" w:rsidRDefault="00CE45A0">
      <w:pPr>
        <w:ind w:left="-5"/>
      </w:pPr>
      <w:r>
        <w:t>You want to make sure that the conditional is suitably terminated.</w:t>
      </w:r>
    </w:p>
    <w:p w:rsidR="00A66975" w:rsidRDefault="00CE45A0">
      <w:pPr>
        <w:ind w:left="-5"/>
      </w:pPr>
      <w:r>
        <w:t xml:space="preserve">Which of the following actions should </w:t>
      </w:r>
      <w:r>
        <w:t>you take?</w:t>
      </w:r>
    </w:p>
    <w:p w:rsidR="00A66975" w:rsidRDefault="00A66975">
      <w:pPr>
        <w:ind w:left="-5"/>
      </w:pPr>
      <w:r>
        <w:rPr>
          <w:rFonts w:eastAsia="Arial" w:cs="Arial"/>
          <w:b/>
        </w:rPr>
        <w:t xml:space="preserve">A. </w:t>
      </w:r>
      <w:r w:rsidR="00CE45A0">
        <w:t>You should consider making use of the #undef directive.</w:t>
      </w:r>
    </w:p>
    <w:p w:rsidR="00A66975" w:rsidRDefault="00A66975">
      <w:pPr>
        <w:ind w:left="-5"/>
      </w:pPr>
      <w:r>
        <w:rPr>
          <w:rFonts w:eastAsia="Arial" w:cs="Arial"/>
          <w:b/>
        </w:rPr>
        <w:t xml:space="preserve">B. </w:t>
      </w:r>
      <w:r w:rsidR="00CE45A0">
        <w:t>You should consider making use of the #endif directive.</w:t>
      </w:r>
    </w:p>
    <w:p w:rsidR="00A66975" w:rsidRDefault="00A66975">
      <w:pPr>
        <w:ind w:left="-5"/>
      </w:pPr>
      <w:r>
        <w:rPr>
          <w:rFonts w:eastAsia="Arial" w:cs="Arial"/>
          <w:b/>
        </w:rPr>
        <w:t xml:space="preserve">C. </w:t>
      </w:r>
      <w:r w:rsidR="00CE45A0">
        <w:t>You should consider making use of the #else directive.</w:t>
      </w:r>
    </w:p>
    <w:p w:rsidR="00A66975" w:rsidRDefault="00A66975">
      <w:pPr>
        <w:ind w:left="-5"/>
      </w:pPr>
      <w:r>
        <w:rPr>
          <w:rFonts w:eastAsia="Arial" w:cs="Arial"/>
          <w:b/>
        </w:rPr>
        <w:t xml:space="preserve">D. </w:t>
      </w:r>
      <w:r w:rsidR="00CE45A0">
        <w:t>You should consider making use of the #elif directive.</w:t>
      </w:r>
    </w:p>
    <w:p w:rsidR="002C4409" w:rsidRDefault="00CE45A0" w:rsidP="00A66975">
      <w:pPr>
        <w:pStyle w:val="berschrift2"/>
      </w:pPr>
      <w:r>
        <w:rPr>
          <w:rFonts w:ascii="Arial" w:eastAsia="Arial" w:hAnsi="Arial" w:cs="Arial"/>
          <w:b/>
        </w:rPr>
        <w:t xml:space="preserve">Answer: </w:t>
      </w:r>
      <w:r>
        <w:rPr>
          <w:rFonts w:ascii="Arial" w:eastAsia="Arial" w:hAnsi="Arial" w:cs="Arial"/>
          <w:b/>
        </w:rPr>
        <w:t>B</w:t>
      </w:r>
    </w:p>
    <w:p w:rsidR="00A66975" w:rsidRDefault="00A66975" w:rsidP="00A66975">
      <w:pPr>
        <w:pStyle w:val="berschrift1"/>
        <w:rPr>
          <w:rFonts w:ascii="Arial" w:eastAsia="Arial" w:hAnsi="Arial" w:cs="Arial"/>
          <w:b/>
        </w:rPr>
      </w:pPr>
      <w:r>
        <w:rPr>
          <w:rFonts w:ascii="Arial" w:eastAsia="Arial" w:hAnsi="Arial" w:cs="Arial"/>
          <w:b/>
        </w:rPr>
        <w:t>QUESTION</w:t>
      </w:r>
    </w:p>
    <w:p w:rsidR="00A66975" w:rsidRDefault="00CE45A0">
      <w:pPr>
        <w:ind w:left="-5"/>
      </w:pPr>
      <w:r>
        <w:t>You work as a developer at TestKing.com. The TestKing.com network consists of a single domain named testking.com.</w:t>
      </w:r>
    </w:p>
    <w:p w:rsidR="002C4409" w:rsidRDefault="00CE45A0">
      <w:pPr>
        <w:ind w:left="-5"/>
      </w:pPr>
      <w:r>
        <w:lastRenderedPageBreak/>
        <w:t>You are in the process of creating an assembly for TestKing.com, which will be utilized by various TestKing.com applications. Upon completion of the new assembly, you have to install it in the</w:t>
      </w:r>
    </w:p>
    <w:p w:rsidR="00A66975" w:rsidRDefault="00CE45A0">
      <w:pPr>
        <w:ind w:left="-5"/>
      </w:pPr>
      <w:r>
        <w:t>Global Assembly Cache (GAC).</w:t>
      </w:r>
    </w:p>
    <w:p w:rsidR="00A66975" w:rsidRDefault="00CE45A0">
      <w:pPr>
        <w:ind w:left="-5"/>
      </w:pPr>
      <w:r>
        <w:t>Which of the following actions</w:t>
      </w:r>
      <w:r>
        <w:t xml:space="preserve"> should you take?</w:t>
      </w:r>
    </w:p>
    <w:p w:rsidR="00A66975" w:rsidRDefault="00A66975">
      <w:pPr>
        <w:ind w:left="-5"/>
      </w:pPr>
      <w:r>
        <w:rPr>
          <w:rFonts w:eastAsia="Arial" w:cs="Arial"/>
          <w:b/>
        </w:rPr>
        <w:t xml:space="preserve">A. </w:t>
      </w:r>
      <w:r w:rsidR="00CE45A0">
        <w:t>You should consider making use of dtexecui.exe from the command prompt.</w:t>
      </w:r>
    </w:p>
    <w:p w:rsidR="00A66975" w:rsidRDefault="00A66975">
      <w:pPr>
        <w:ind w:left="-5"/>
      </w:pPr>
      <w:r>
        <w:rPr>
          <w:rFonts w:eastAsia="Arial" w:cs="Arial"/>
          <w:b/>
        </w:rPr>
        <w:t xml:space="preserve">B. </w:t>
      </w:r>
      <w:r w:rsidR="00CE45A0">
        <w:t>You should consider making use of gacutil.exe from the command prompt.</w:t>
      </w:r>
    </w:p>
    <w:p w:rsidR="00A66975" w:rsidRDefault="00A66975">
      <w:pPr>
        <w:ind w:left="-5"/>
      </w:pPr>
      <w:r>
        <w:rPr>
          <w:rFonts w:eastAsia="Arial" w:cs="Arial"/>
          <w:b/>
        </w:rPr>
        <w:t xml:space="preserve">C. </w:t>
      </w:r>
      <w:r w:rsidR="00CE45A0">
        <w:t>You should consider making use of dtutil.exe from the command prompt.</w:t>
      </w:r>
    </w:p>
    <w:p w:rsidR="00A66975" w:rsidRDefault="00A66975">
      <w:pPr>
        <w:ind w:left="-5"/>
      </w:pPr>
      <w:r>
        <w:rPr>
          <w:rFonts w:eastAsia="Arial" w:cs="Arial"/>
          <w:b/>
        </w:rPr>
        <w:t xml:space="preserve">D. </w:t>
      </w:r>
      <w:r w:rsidR="00CE45A0">
        <w:t>You should consider making use of dbimpexp.exe from the command prompt.</w:t>
      </w:r>
    </w:p>
    <w:p w:rsidR="002C4409" w:rsidRDefault="00CE45A0" w:rsidP="00A66975">
      <w:pPr>
        <w:pStyle w:val="berschrift2"/>
      </w:pPr>
      <w:r>
        <w:rPr>
          <w:rFonts w:ascii="Arial" w:eastAsia="Arial" w:hAnsi="Arial" w:cs="Arial"/>
          <w:b/>
        </w:rPr>
        <w:t xml:space="preserve">Answer: </w:t>
      </w:r>
      <w:r>
        <w:rPr>
          <w:rFonts w:ascii="Arial" w:eastAsia="Arial" w:hAnsi="Arial" w:cs="Arial"/>
          <w:b/>
        </w:rPr>
        <w:t>B</w:t>
      </w:r>
    </w:p>
    <w:p w:rsidR="00A66975" w:rsidRDefault="00A66975" w:rsidP="00A66975">
      <w:pPr>
        <w:pStyle w:val="berschrift1"/>
        <w:rPr>
          <w:rFonts w:ascii="Arial" w:eastAsia="Arial" w:hAnsi="Arial" w:cs="Arial"/>
          <w:b/>
        </w:rPr>
      </w:pPr>
      <w:r>
        <w:rPr>
          <w:rFonts w:ascii="Arial" w:eastAsia="Arial" w:hAnsi="Arial" w:cs="Arial"/>
          <w:b/>
        </w:rPr>
        <w:t>QUESTION</w:t>
      </w:r>
    </w:p>
    <w:p w:rsidR="00A66975" w:rsidRDefault="00CE45A0">
      <w:pPr>
        <w:ind w:left="-5"/>
      </w:pPr>
      <w:r>
        <w:t>You work as a developer at TestKing.com. The TestKing.com network consists of a single domain named testking.com.</w:t>
      </w:r>
    </w:p>
    <w:p w:rsidR="00A66975" w:rsidRDefault="00CE45A0">
      <w:pPr>
        <w:ind w:left="-5"/>
      </w:pPr>
      <w:r>
        <w:t>You have been tasked with debugging a TestKing.com application. You are informed that the debugger must allow for the execution within the method to be broken as soon as the variable is zero or less in all builds of the application.</w:t>
      </w:r>
    </w:p>
    <w:p w:rsidR="00A66975" w:rsidRDefault="00CE45A0">
      <w:pPr>
        <w:ind w:left="-5"/>
      </w:pPr>
      <w:r>
        <w:t>Which of the follow</w:t>
      </w:r>
      <w:r>
        <w:t>ing actions should you take?</w:t>
      </w:r>
    </w:p>
    <w:p w:rsidR="00A66975" w:rsidRDefault="00A66975">
      <w:pPr>
        <w:ind w:left="-5"/>
      </w:pPr>
      <w:r>
        <w:rPr>
          <w:rFonts w:eastAsia="Arial" w:cs="Arial"/>
          <w:b/>
        </w:rPr>
        <w:t xml:space="preserve">A. </w:t>
      </w:r>
      <w:r w:rsidR="00CE45A0">
        <w:t>You should consider including the Assert method of the Trace class in your code.</w:t>
      </w:r>
    </w:p>
    <w:p w:rsidR="00A66975" w:rsidRDefault="00A66975">
      <w:pPr>
        <w:ind w:left="-5"/>
      </w:pPr>
      <w:r>
        <w:rPr>
          <w:rFonts w:eastAsia="Arial" w:cs="Arial"/>
          <w:b/>
        </w:rPr>
        <w:t xml:space="preserve">B. </w:t>
      </w:r>
      <w:r w:rsidR="00CE45A0">
        <w:t>You should consider including the Flush method of the Trace class in your code.</w:t>
      </w:r>
    </w:p>
    <w:p w:rsidR="00A66975" w:rsidRDefault="00A66975">
      <w:pPr>
        <w:ind w:left="-5"/>
      </w:pPr>
      <w:r>
        <w:rPr>
          <w:rFonts w:eastAsia="Arial" w:cs="Arial"/>
          <w:b/>
        </w:rPr>
        <w:t xml:space="preserve">C. </w:t>
      </w:r>
      <w:r w:rsidR="00CE45A0">
        <w:t>You should consider including the Refresh method of the Trace class in your code.</w:t>
      </w:r>
    </w:p>
    <w:p w:rsidR="00A66975" w:rsidRDefault="00A66975">
      <w:pPr>
        <w:ind w:left="-5"/>
      </w:pPr>
      <w:r>
        <w:rPr>
          <w:rFonts w:eastAsia="Arial" w:cs="Arial"/>
          <w:b/>
        </w:rPr>
        <w:t xml:space="preserve">D. </w:t>
      </w:r>
      <w:r w:rsidR="00CE45A0">
        <w:t>You should consider including the ToStringmethod of the Trace class in your code.</w:t>
      </w:r>
    </w:p>
    <w:p w:rsidR="002C4409" w:rsidRDefault="00CE45A0" w:rsidP="00A66975">
      <w:pPr>
        <w:pStyle w:val="berschrift2"/>
      </w:pPr>
      <w:r>
        <w:rPr>
          <w:rFonts w:ascii="Arial" w:eastAsia="Arial" w:hAnsi="Arial" w:cs="Arial"/>
          <w:b/>
        </w:rPr>
        <w:t xml:space="preserve">Answer: </w:t>
      </w:r>
      <w:r>
        <w:rPr>
          <w:rFonts w:ascii="Arial" w:eastAsia="Arial" w:hAnsi="Arial" w:cs="Arial"/>
          <w:b/>
        </w:rPr>
        <w:t>A</w:t>
      </w:r>
    </w:p>
    <w:p w:rsidR="00A66975" w:rsidRDefault="00A66975" w:rsidP="00A66975">
      <w:pPr>
        <w:pStyle w:val="berschrift1"/>
        <w:rPr>
          <w:rFonts w:ascii="Arial" w:eastAsia="Arial" w:hAnsi="Arial" w:cs="Arial"/>
          <w:b/>
        </w:rPr>
      </w:pPr>
      <w:r>
        <w:rPr>
          <w:rFonts w:ascii="Arial" w:eastAsia="Arial" w:hAnsi="Arial" w:cs="Arial"/>
          <w:b/>
        </w:rPr>
        <w:t>QUESTION</w:t>
      </w:r>
    </w:p>
    <w:p w:rsidR="00A66975" w:rsidRDefault="00CE45A0">
      <w:pPr>
        <w:ind w:left="-5"/>
      </w:pPr>
      <w:r>
        <w:t>You work as a developer at TestKi</w:t>
      </w:r>
      <w:r>
        <w:t>ng.com. The TestKing.com network consists of a single domain named testking.com.</w:t>
      </w:r>
    </w:p>
    <w:p w:rsidR="00A66975" w:rsidRDefault="00CE45A0">
      <w:pPr>
        <w:ind w:left="-5"/>
      </w:pPr>
      <w:r>
        <w:t>You have been tasked with creating an application allows users to enter time and dates. You are writing code that includes a DateTime method, which converts the indicated string representation of a date and time to its DateTime equivalent and returns a val</w:t>
      </w:r>
      <w:r>
        <w:t>ue that specifies whether the conversion was successful.</w:t>
      </w:r>
    </w:p>
    <w:p w:rsidR="00A66975" w:rsidRDefault="00CE45A0">
      <w:pPr>
        <w:ind w:left="-5"/>
      </w:pPr>
      <w:r>
        <w:t>Which of the following is the DateTime method that is being included?</w:t>
      </w:r>
    </w:p>
    <w:p w:rsidR="00A66975" w:rsidRDefault="00A66975">
      <w:pPr>
        <w:ind w:left="-5"/>
      </w:pPr>
      <w:r>
        <w:rPr>
          <w:rFonts w:eastAsia="Arial" w:cs="Arial"/>
          <w:b/>
        </w:rPr>
        <w:t xml:space="preserve">A. </w:t>
      </w:r>
      <w:proofErr w:type="gramStart"/>
      <w:r w:rsidR="00CE45A0">
        <w:t>TryParse(</w:t>
      </w:r>
      <w:proofErr w:type="gramEnd"/>
      <w:r w:rsidR="00CE45A0">
        <w:t>String, DateTime)</w:t>
      </w:r>
    </w:p>
    <w:p w:rsidR="00A66975" w:rsidRDefault="00A66975">
      <w:pPr>
        <w:ind w:left="-5"/>
      </w:pPr>
      <w:r>
        <w:rPr>
          <w:rFonts w:eastAsia="Arial" w:cs="Arial"/>
          <w:b/>
        </w:rPr>
        <w:t xml:space="preserve">B. </w:t>
      </w:r>
      <w:proofErr w:type="gramStart"/>
      <w:r w:rsidR="00CE45A0">
        <w:t>TryParse(</w:t>
      </w:r>
      <w:proofErr w:type="gramEnd"/>
      <w:r w:rsidR="00CE45A0">
        <w:t>String, IFormatProvider, DateTimeStyles, DateTime)</w:t>
      </w:r>
    </w:p>
    <w:p w:rsidR="00A66975" w:rsidRDefault="00A66975">
      <w:pPr>
        <w:ind w:left="-5"/>
      </w:pPr>
      <w:r>
        <w:rPr>
          <w:rFonts w:eastAsia="Arial" w:cs="Arial"/>
          <w:b/>
        </w:rPr>
        <w:t xml:space="preserve">C. </w:t>
      </w:r>
      <w:proofErr w:type="gramStart"/>
      <w:r w:rsidR="00CE45A0">
        <w:t>TryParseExact(</w:t>
      </w:r>
      <w:proofErr w:type="gramEnd"/>
      <w:r w:rsidR="00CE45A0">
        <w:t>Stri</w:t>
      </w:r>
      <w:r w:rsidR="00CE45A0">
        <w:t>ng, String, IFormatProvider, DateTimeStyles, DateTime)</w:t>
      </w:r>
    </w:p>
    <w:p w:rsidR="00A66975" w:rsidRDefault="00A66975">
      <w:pPr>
        <w:ind w:left="-5"/>
      </w:pPr>
      <w:r>
        <w:rPr>
          <w:rFonts w:eastAsia="Arial" w:cs="Arial"/>
          <w:b/>
        </w:rPr>
        <w:t xml:space="preserve">D. </w:t>
      </w:r>
      <w:proofErr w:type="gramStart"/>
      <w:r w:rsidR="00CE45A0">
        <w:t>TryParseExact(</w:t>
      </w:r>
      <w:proofErr w:type="gramEnd"/>
      <w:r w:rsidR="00CE45A0">
        <w:t>String, String[], IFormatProvider, DateTimeStyles, DateTime)</w:t>
      </w:r>
    </w:p>
    <w:p w:rsidR="002C4409" w:rsidRDefault="00CE45A0" w:rsidP="00A66975">
      <w:pPr>
        <w:pStyle w:val="berschrift2"/>
      </w:pPr>
      <w:r>
        <w:rPr>
          <w:rFonts w:ascii="Arial" w:eastAsia="Arial" w:hAnsi="Arial" w:cs="Arial"/>
          <w:b/>
        </w:rPr>
        <w:t xml:space="preserve">Answer: </w:t>
      </w:r>
      <w:r>
        <w:rPr>
          <w:rFonts w:ascii="Arial" w:eastAsia="Arial" w:hAnsi="Arial" w:cs="Arial"/>
          <w:b/>
        </w:rPr>
        <w:t>A</w:t>
      </w:r>
    </w:p>
    <w:p w:rsidR="00A66975" w:rsidRDefault="00A66975" w:rsidP="00A66975">
      <w:pPr>
        <w:pStyle w:val="berschrift1"/>
        <w:rPr>
          <w:rFonts w:ascii="Arial" w:eastAsia="Arial" w:hAnsi="Arial" w:cs="Arial"/>
          <w:b/>
        </w:rPr>
      </w:pPr>
      <w:r>
        <w:rPr>
          <w:rFonts w:ascii="Arial" w:eastAsia="Arial" w:hAnsi="Arial" w:cs="Arial"/>
          <w:b/>
        </w:rPr>
        <w:t>QUESTION</w:t>
      </w:r>
    </w:p>
    <w:p w:rsidR="002C4409" w:rsidRDefault="00CE45A0">
      <w:pPr>
        <w:ind w:left="-5"/>
      </w:pPr>
      <w:r>
        <w:t>You work as a developer at TestKing.com. The TestKing.com network consists of a single domain named testking.com.</w:t>
      </w:r>
    </w:p>
    <w:p w:rsidR="00A66975" w:rsidRDefault="00CE45A0">
      <w:pPr>
        <w:ind w:left="-5"/>
      </w:pPr>
      <w:r>
        <w:t>You have been tasked with creating an application that processes numerous objects in a single second. You want to include a performance counte</w:t>
      </w:r>
      <w:r>
        <w:t>r to examine these processes.</w:t>
      </w:r>
    </w:p>
    <w:p w:rsidR="00A66975" w:rsidRDefault="00CE45A0">
      <w:pPr>
        <w:ind w:left="-5"/>
      </w:pPr>
      <w:r>
        <w:t>Which of the following actions should you take FIRST?</w:t>
      </w:r>
    </w:p>
    <w:p w:rsidR="002C4409" w:rsidRDefault="00A66975">
      <w:pPr>
        <w:ind w:left="-5"/>
      </w:pPr>
      <w:r>
        <w:rPr>
          <w:rFonts w:eastAsia="Arial" w:cs="Arial"/>
          <w:b/>
        </w:rPr>
        <w:t xml:space="preserve">A. </w:t>
      </w:r>
      <w:r w:rsidR="00CE45A0">
        <w:t xml:space="preserve">You should consider writing code that passes the collection to the </w:t>
      </w:r>
      <w:proofErr w:type="gramStart"/>
      <w:r w:rsidR="00CE45A0">
        <w:t>Create(</w:t>
      </w:r>
      <w:proofErr w:type="gramEnd"/>
      <w:r w:rsidR="00CE45A0">
        <w:t>) method of the</w:t>
      </w:r>
    </w:p>
    <w:p w:rsidR="00A66975" w:rsidRDefault="00CE45A0">
      <w:pPr>
        <w:ind w:left="-5"/>
      </w:pPr>
      <w:r>
        <w:t>PerformanceCounterCategory.</w:t>
      </w:r>
    </w:p>
    <w:p w:rsidR="00A66975" w:rsidRDefault="00A66975">
      <w:pPr>
        <w:ind w:left="-5"/>
      </w:pPr>
      <w:r>
        <w:rPr>
          <w:rFonts w:eastAsia="Arial" w:cs="Arial"/>
          <w:b/>
        </w:rPr>
        <w:t xml:space="preserve">B. </w:t>
      </w:r>
      <w:r w:rsidR="00CE45A0">
        <w:t>You should consider writing code that creates a CounterCreationDataCollection.</w:t>
      </w:r>
    </w:p>
    <w:p w:rsidR="002C4409" w:rsidRDefault="00A66975">
      <w:pPr>
        <w:ind w:left="-5"/>
      </w:pPr>
      <w:r>
        <w:rPr>
          <w:rFonts w:eastAsia="Arial" w:cs="Arial"/>
          <w:b/>
        </w:rPr>
        <w:t xml:space="preserve">C. </w:t>
      </w:r>
      <w:r w:rsidR="00CE45A0">
        <w:t xml:space="preserve">You should consider writing code thatevokes the </w:t>
      </w:r>
      <w:proofErr w:type="gramStart"/>
      <w:r w:rsidR="00CE45A0">
        <w:t>Create(</w:t>
      </w:r>
      <w:proofErr w:type="gramEnd"/>
      <w:r w:rsidR="00CE45A0">
        <w:t>) method of the</w:t>
      </w:r>
    </w:p>
    <w:p w:rsidR="00A66975" w:rsidRDefault="00CE45A0">
      <w:pPr>
        <w:ind w:left="-5"/>
      </w:pPr>
      <w:r>
        <w:t>PerformanceCounterCategory class.</w:t>
      </w:r>
    </w:p>
    <w:p w:rsidR="00A66975" w:rsidRDefault="00A66975">
      <w:pPr>
        <w:ind w:left="-5"/>
      </w:pPr>
      <w:r>
        <w:rPr>
          <w:rFonts w:eastAsia="Arial" w:cs="Arial"/>
          <w:b/>
        </w:rPr>
        <w:t xml:space="preserve">D. </w:t>
      </w:r>
      <w:r w:rsidR="00CE45A0">
        <w:t>You should consider writing code that creates counters as Co</w:t>
      </w:r>
      <w:r w:rsidR="00CE45A0">
        <w:t>unterCreationData objects.</w:t>
      </w:r>
    </w:p>
    <w:p w:rsidR="002C4409" w:rsidRDefault="00CE45A0" w:rsidP="00A66975">
      <w:pPr>
        <w:pStyle w:val="berschrift2"/>
      </w:pPr>
      <w:r>
        <w:rPr>
          <w:rFonts w:ascii="Arial" w:eastAsia="Arial" w:hAnsi="Arial" w:cs="Arial"/>
          <w:b/>
        </w:rPr>
        <w:t xml:space="preserve">Answer: </w:t>
      </w:r>
      <w:r>
        <w:rPr>
          <w:rFonts w:ascii="Arial" w:eastAsia="Arial" w:hAnsi="Arial" w:cs="Arial"/>
          <w:b/>
        </w:rPr>
        <w:t>C</w:t>
      </w:r>
    </w:p>
    <w:p w:rsidR="00A66975" w:rsidRDefault="00A66975" w:rsidP="00A66975">
      <w:pPr>
        <w:pStyle w:val="berschrift1"/>
        <w:rPr>
          <w:rFonts w:ascii="Arial" w:eastAsia="Arial" w:hAnsi="Arial" w:cs="Arial"/>
          <w:b/>
        </w:rPr>
      </w:pPr>
      <w:r>
        <w:rPr>
          <w:rFonts w:ascii="Arial" w:eastAsia="Arial" w:hAnsi="Arial" w:cs="Arial"/>
          <w:b/>
        </w:rPr>
        <w:t>QUESTION</w:t>
      </w:r>
    </w:p>
    <w:p w:rsidR="00A66975" w:rsidRDefault="00CE45A0">
      <w:pPr>
        <w:ind w:left="-5"/>
      </w:pPr>
      <w:r>
        <w:t>You work as a developer at TestKing.com. The TestKing.com network consists of a single domain named testking.com.</w:t>
      </w:r>
    </w:p>
    <w:p w:rsidR="00A66975" w:rsidRDefault="00CE45A0">
      <w:pPr>
        <w:ind w:left="-5"/>
      </w:pPr>
      <w:r>
        <w:t>You have been tasked with creating a strong name assembly. To do this, you need to include one of two assembly attributes.</w:t>
      </w:r>
    </w:p>
    <w:p w:rsidR="00A66975" w:rsidRDefault="00CE45A0">
      <w:pPr>
        <w:ind w:left="-5"/>
      </w:pPr>
      <w:r>
        <w:t>Which two of the following could you include? (Choose two.)</w:t>
      </w:r>
    </w:p>
    <w:p w:rsidR="00A66975" w:rsidRDefault="00A66975">
      <w:pPr>
        <w:ind w:left="-5"/>
      </w:pPr>
      <w:r>
        <w:rPr>
          <w:rFonts w:eastAsia="Arial" w:cs="Arial"/>
          <w:b/>
        </w:rPr>
        <w:t xml:space="preserve">A. </w:t>
      </w:r>
      <w:r w:rsidR="00CE45A0">
        <w:t>The AssemblyKeyNameAttribute.</w:t>
      </w:r>
    </w:p>
    <w:p w:rsidR="00A66975" w:rsidRDefault="00A66975">
      <w:pPr>
        <w:ind w:left="-5"/>
      </w:pPr>
      <w:r>
        <w:rPr>
          <w:rFonts w:eastAsia="Arial" w:cs="Arial"/>
          <w:b/>
        </w:rPr>
        <w:t xml:space="preserve">B. </w:t>
      </w:r>
      <w:r w:rsidR="00CE45A0">
        <w:t>The AssemblyFileVersionAttribute.</w:t>
      </w:r>
    </w:p>
    <w:p w:rsidR="00A66975" w:rsidRDefault="00A66975">
      <w:pPr>
        <w:ind w:left="-5"/>
      </w:pPr>
      <w:r>
        <w:rPr>
          <w:rFonts w:eastAsia="Arial" w:cs="Arial"/>
          <w:b/>
        </w:rPr>
        <w:t xml:space="preserve">C. </w:t>
      </w:r>
      <w:r w:rsidR="00CE45A0">
        <w:t>The AssemblyCultureAttribute.</w:t>
      </w:r>
    </w:p>
    <w:p w:rsidR="00A66975" w:rsidRDefault="00A66975">
      <w:pPr>
        <w:ind w:left="-5"/>
      </w:pPr>
      <w:r>
        <w:rPr>
          <w:rFonts w:eastAsia="Arial" w:cs="Arial"/>
          <w:b/>
        </w:rPr>
        <w:t xml:space="preserve">D. </w:t>
      </w:r>
      <w:r w:rsidR="00CE45A0">
        <w:t>The AssemblyKeyFileAttribute.</w:t>
      </w:r>
    </w:p>
    <w:p w:rsidR="002C4409" w:rsidRDefault="00CE45A0" w:rsidP="00A66975">
      <w:pPr>
        <w:pStyle w:val="berschrift2"/>
      </w:pPr>
      <w:r>
        <w:rPr>
          <w:rFonts w:ascii="Arial" w:eastAsia="Arial" w:hAnsi="Arial" w:cs="Arial"/>
          <w:b/>
        </w:rPr>
        <w:lastRenderedPageBreak/>
        <w:t xml:space="preserve">Answer: </w:t>
      </w:r>
      <w:proofErr w:type="gramStart"/>
      <w:r>
        <w:rPr>
          <w:rFonts w:ascii="Arial" w:eastAsia="Arial" w:hAnsi="Arial" w:cs="Arial"/>
          <w:b/>
        </w:rPr>
        <w:t>A,D</w:t>
      </w:r>
      <w:proofErr w:type="gramEnd"/>
    </w:p>
    <w:p w:rsidR="00A66975" w:rsidRDefault="00A66975" w:rsidP="00A66975">
      <w:pPr>
        <w:pStyle w:val="berschrift1"/>
        <w:rPr>
          <w:rFonts w:ascii="Arial" w:eastAsia="Arial" w:hAnsi="Arial" w:cs="Arial"/>
          <w:b/>
        </w:rPr>
      </w:pPr>
      <w:r>
        <w:rPr>
          <w:rFonts w:ascii="Arial" w:eastAsia="Arial" w:hAnsi="Arial" w:cs="Arial"/>
          <w:b/>
        </w:rPr>
        <w:t>QUESTION</w:t>
      </w:r>
    </w:p>
    <w:p w:rsidR="00A66975" w:rsidRDefault="00CE45A0">
      <w:pPr>
        <w:ind w:left="-5"/>
      </w:pPr>
      <w:r>
        <w:t>You work as a developer at TestKing.com. The TestKing.com network consists of a single domain named testking.com.</w:t>
      </w:r>
    </w:p>
    <w:p w:rsidR="00A66975" w:rsidRDefault="00CE45A0">
      <w:pPr>
        <w:ind w:left="-5"/>
      </w:pPr>
      <w:r>
        <w:t>You have been tasked with creating an application for TestKing.com. You are currently writing code that uses a lambda expression to create an event handler.</w:t>
      </w:r>
    </w:p>
    <w:p w:rsidR="00A66975" w:rsidRDefault="00CE45A0">
      <w:pPr>
        <w:ind w:left="-5"/>
      </w:pPr>
      <w:r>
        <w:t>Which of the following is TRUE with regards to lambda expressions? (Choose all that apply.)</w:t>
      </w:r>
    </w:p>
    <w:p w:rsidR="00A66975" w:rsidRDefault="00A66975">
      <w:pPr>
        <w:ind w:left="-5"/>
      </w:pPr>
      <w:r>
        <w:rPr>
          <w:rFonts w:eastAsia="Arial" w:cs="Arial"/>
          <w:b/>
        </w:rPr>
        <w:t xml:space="preserve">A. </w:t>
      </w:r>
      <w:r w:rsidR="00CE45A0">
        <w:t>It is an anonymous function that can contain expressions and statements, and can be used to create delegates or expression tree types.</w:t>
      </w:r>
    </w:p>
    <w:p w:rsidR="00A66975" w:rsidRDefault="00A66975">
      <w:pPr>
        <w:ind w:left="-5"/>
      </w:pPr>
      <w:r>
        <w:rPr>
          <w:rFonts w:eastAsia="Arial" w:cs="Arial"/>
          <w:b/>
        </w:rPr>
        <w:t xml:space="preserve">B. </w:t>
      </w:r>
      <w:r w:rsidR="00CE45A0">
        <w:t>It is a sequence of one or more operands and zero or more operators that can be evaluated to a single value, o</w:t>
      </w:r>
      <w:r w:rsidR="00CE45A0">
        <w:t>bject, method, or namespace.</w:t>
      </w:r>
    </w:p>
    <w:p w:rsidR="00A66975" w:rsidRDefault="00A66975">
      <w:pPr>
        <w:ind w:left="-5"/>
      </w:pPr>
      <w:r>
        <w:rPr>
          <w:rFonts w:eastAsia="Arial" w:cs="Arial"/>
          <w:b/>
        </w:rPr>
        <w:t xml:space="preserve">C. </w:t>
      </w:r>
      <w:r w:rsidR="00CE45A0">
        <w:t>It is a program element that is applied to one or more operands in an expression or statement.</w:t>
      </w:r>
    </w:p>
    <w:p w:rsidR="00A66975" w:rsidRDefault="00A66975">
      <w:pPr>
        <w:ind w:left="-5"/>
      </w:pPr>
      <w:r>
        <w:rPr>
          <w:rFonts w:eastAsia="Arial" w:cs="Arial"/>
          <w:b/>
        </w:rPr>
        <w:t xml:space="preserve">D. </w:t>
      </w:r>
      <w:r w:rsidR="00CE45A0">
        <w:t>It is an expression of actions taken by the program.</w:t>
      </w:r>
    </w:p>
    <w:p w:rsidR="002C4409" w:rsidRDefault="00CE45A0" w:rsidP="00A66975">
      <w:pPr>
        <w:pStyle w:val="berschrift2"/>
      </w:pPr>
      <w:r>
        <w:rPr>
          <w:rFonts w:ascii="Arial" w:eastAsia="Arial" w:hAnsi="Arial" w:cs="Arial"/>
          <w:b/>
        </w:rPr>
        <w:t xml:space="preserve">Answer: </w:t>
      </w:r>
      <w:r>
        <w:rPr>
          <w:rFonts w:ascii="Arial" w:eastAsia="Arial" w:hAnsi="Arial" w:cs="Arial"/>
          <w:b/>
        </w:rPr>
        <w:t>A</w:t>
      </w:r>
    </w:p>
    <w:p w:rsidR="00A66975" w:rsidRDefault="00A66975" w:rsidP="00A66975">
      <w:pPr>
        <w:pStyle w:val="berschrift1"/>
        <w:rPr>
          <w:rFonts w:ascii="Arial" w:eastAsia="Arial" w:hAnsi="Arial" w:cs="Arial"/>
          <w:b/>
        </w:rPr>
      </w:pPr>
      <w:r>
        <w:rPr>
          <w:rFonts w:ascii="Arial" w:eastAsia="Arial" w:hAnsi="Arial" w:cs="Arial"/>
          <w:b/>
        </w:rPr>
        <w:t>QUESTION</w:t>
      </w:r>
    </w:p>
    <w:p w:rsidR="00A66975" w:rsidRDefault="00CE45A0">
      <w:pPr>
        <w:ind w:left="-5"/>
      </w:pPr>
      <w:r>
        <w:t>You work as a developer at TestKing.com. The TestKing.com network consists of a single domain named testking.com.</w:t>
      </w:r>
    </w:p>
    <w:p w:rsidR="00A66975" w:rsidRDefault="00CE45A0">
      <w:pPr>
        <w:ind w:left="-5"/>
      </w:pPr>
      <w:r>
        <w:t>You are in the process of developing a console application for TestKing.com. While writing the necessary code, you want to include the abi</w:t>
      </w:r>
      <w:r>
        <w:t>lity to accessa specific assembly in a specific .dll file.</w:t>
      </w:r>
    </w:p>
    <w:p w:rsidR="002C4409" w:rsidRDefault="00CE45A0">
      <w:pPr>
        <w:spacing w:after="51" w:line="259" w:lineRule="auto"/>
        <w:ind w:left="-5"/>
      </w:pPr>
      <w:r>
        <w:rPr>
          <w:u w:val="single" w:color="000000"/>
        </w:rPr>
        <w:t>Which of the following actions sh</w:t>
      </w:r>
      <w:r>
        <w:t>ould you take?</w:t>
      </w:r>
    </w:p>
    <w:p w:rsidR="00A66975" w:rsidRDefault="00A66975">
      <w:pPr>
        <w:ind w:left="-5"/>
      </w:pPr>
      <w:r>
        <w:rPr>
          <w:rFonts w:eastAsia="Arial" w:cs="Arial"/>
          <w:b/>
        </w:rPr>
        <w:t xml:space="preserve">A. </w:t>
      </w:r>
      <w:r w:rsidR="00CE45A0">
        <w:t>You should consider including code that makes use of the LoadModule method of the Assembly class.</w:t>
      </w:r>
    </w:p>
    <w:p w:rsidR="00A66975" w:rsidRDefault="00A66975">
      <w:pPr>
        <w:ind w:left="-5"/>
      </w:pPr>
      <w:r>
        <w:rPr>
          <w:rFonts w:eastAsia="Arial" w:cs="Arial"/>
          <w:b/>
        </w:rPr>
        <w:t xml:space="preserve">B. </w:t>
      </w:r>
      <w:r w:rsidR="00CE45A0">
        <w:t>You should consider including code th</w:t>
      </w:r>
      <w:r w:rsidR="00CE45A0">
        <w:t>at makes use of the GetFile method of the Assembly class.</w:t>
      </w:r>
    </w:p>
    <w:p w:rsidR="00A66975" w:rsidRDefault="00A66975">
      <w:pPr>
        <w:ind w:left="-5"/>
      </w:pPr>
      <w:r>
        <w:rPr>
          <w:rFonts w:eastAsia="Arial" w:cs="Arial"/>
          <w:b/>
        </w:rPr>
        <w:t xml:space="preserve">C. </w:t>
      </w:r>
      <w:r w:rsidR="00CE45A0">
        <w:t>You should consider including code that makes use of the Load method of the Assembly class.</w:t>
      </w:r>
    </w:p>
    <w:p w:rsidR="00A66975" w:rsidRDefault="00A66975">
      <w:pPr>
        <w:ind w:left="-5"/>
      </w:pPr>
      <w:r>
        <w:rPr>
          <w:rFonts w:eastAsia="Arial" w:cs="Arial"/>
          <w:b/>
        </w:rPr>
        <w:t xml:space="preserve">D. </w:t>
      </w:r>
      <w:r w:rsidR="00CE45A0">
        <w:t>You should consider including code that makes use of the LoadFile method of the Assembly class.</w:t>
      </w:r>
    </w:p>
    <w:p w:rsidR="002C4409" w:rsidRDefault="00CE45A0" w:rsidP="00A66975">
      <w:pPr>
        <w:pStyle w:val="berschrift2"/>
      </w:pPr>
      <w:r>
        <w:rPr>
          <w:rFonts w:ascii="Arial" w:eastAsia="Arial" w:hAnsi="Arial" w:cs="Arial"/>
          <w:b/>
        </w:rPr>
        <w:t xml:space="preserve">Answer: </w:t>
      </w:r>
      <w:r>
        <w:rPr>
          <w:rFonts w:ascii="Arial" w:eastAsia="Arial" w:hAnsi="Arial" w:cs="Arial"/>
          <w:b/>
        </w:rPr>
        <w:t>D</w:t>
      </w:r>
    </w:p>
    <w:p w:rsidR="00A66975" w:rsidRDefault="00A66975" w:rsidP="00A66975">
      <w:pPr>
        <w:pStyle w:val="berschrift1"/>
        <w:rPr>
          <w:rFonts w:ascii="Arial" w:eastAsia="Arial" w:hAnsi="Arial" w:cs="Arial"/>
          <w:b/>
        </w:rPr>
      </w:pPr>
      <w:r>
        <w:rPr>
          <w:rFonts w:ascii="Arial" w:eastAsia="Arial" w:hAnsi="Arial" w:cs="Arial"/>
          <w:b/>
        </w:rPr>
        <w:t>QUESTION</w:t>
      </w:r>
    </w:p>
    <w:p w:rsidR="00A66975" w:rsidRDefault="00CE45A0">
      <w:pPr>
        <w:ind w:left="-5"/>
      </w:pPr>
      <w:r>
        <w:t xml:space="preserve">You work as a senior developer at TestKing.com. The TestKing.com network consists of a single domain named </w:t>
      </w:r>
      <w:r>
        <w:t>testking.com.</w:t>
      </w:r>
    </w:p>
    <w:p w:rsidR="002C4409" w:rsidRDefault="00CE45A0">
      <w:pPr>
        <w:ind w:left="-5"/>
      </w:pPr>
      <w:r>
        <w:t>You are running a training exercise for junior developers. You are currently discussing the</w:t>
      </w:r>
    </w:p>
    <w:p w:rsidR="00A66975" w:rsidRDefault="00CE45A0">
      <w:pPr>
        <w:ind w:left="-5"/>
      </w:pPr>
      <w:r>
        <w:t>WaitForFullGCApproach method.</w:t>
      </w:r>
    </w:p>
    <w:p w:rsidR="00A66975" w:rsidRDefault="00CE45A0">
      <w:pPr>
        <w:ind w:left="-5"/>
      </w:pPr>
      <w:r>
        <w:t>Which of the following is TRUE with regards to the WaitForFullGCApproach method?</w:t>
      </w:r>
    </w:p>
    <w:p w:rsidR="00A66975" w:rsidRDefault="00A66975">
      <w:pPr>
        <w:ind w:left="-5"/>
      </w:pPr>
      <w:r>
        <w:rPr>
          <w:rFonts w:eastAsia="Arial" w:cs="Arial"/>
          <w:b/>
        </w:rPr>
        <w:t xml:space="preserve">A. </w:t>
      </w:r>
      <w:r w:rsidR="00CE45A0">
        <w:t>It is used to return the status of a registered notification for determining whether a full, blocking garbage collection by the common language is pending.</w:t>
      </w:r>
    </w:p>
    <w:p w:rsidR="00A66975" w:rsidRDefault="00A66975">
      <w:pPr>
        <w:ind w:left="-5"/>
      </w:pPr>
      <w:r>
        <w:rPr>
          <w:rFonts w:eastAsia="Arial" w:cs="Arial"/>
          <w:b/>
        </w:rPr>
        <w:t xml:space="preserve">B. </w:t>
      </w:r>
      <w:r w:rsidR="00CE45A0">
        <w:t>It is used to return the status of a registered notification for determining whether a full, b</w:t>
      </w:r>
      <w:r w:rsidR="00CE45A0">
        <w:t>locking garbage collection by the common language runtime has completed.</w:t>
      </w:r>
    </w:p>
    <w:p w:rsidR="00A66975" w:rsidRDefault="00A66975">
      <w:pPr>
        <w:ind w:left="-5"/>
      </w:pPr>
      <w:r>
        <w:rPr>
          <w:rFonts w:eastAsia="Arial" w:cs="Arial"/>
          <w:b/>
        </w:rPr>
        <w:t xml:space="preserve">C. </w:t>
      </w:r>
      <w:r w:rsidR="00CE45A0">
        <w:t>It is used to return the status of a registered notification for determining whether a full, blocking garbage collection by the common language runtime has completed in a partic</w:t>
      </w:r>
      <w:r w:rsidR="00CE45A0">
        <w:t>ular time-out period.</w:t>
      </w:r>
    </w:p>
    <w:p w:rsidR="00A66975" w:rsidRDefault="00A66975">
      <w:pPr>
        <w:ind w:left="-5"/>
      </w:pPr>
      <w:r>
        <w:rPr>
          <w:rFonts w:eastAsia="Arial" w:cs="Arial"/>
          <w:b/>
        </w:rPr>
        <w:t xml:space="preserve">D. </w:t>
      </w:r>
      <w:r w:rsidR="00CE45A0">
        <w:t>It is used to return the status of a registered notification for determining whether a full, blocking garbage collection by the common language runtime is pending in a particular time-out period.</w:t>
      </w:r>
    </w:p>
    <w:p w:rsidR="002C4409" w:rsidRDefault="00CE45A0" w:rsidP="00A66975">
      <w:pPr>
        <w:pStyle w:val="berschrift2"/>
      </w:pPr>
      <w:r>
        <w:rPr>
          <w:rFonts w:ascii="Arial" w:eastAsia="Arial" w:hAnsi="Arial" w:cs="Arial"/>
          <w:b/>
        </w:rPr>
        <w:t xml:space="preserve">Answer: </w:t>
      </w:r>
      <w:r>
        <w:rPr>
          <w:rFonts w:ascii="Arial" w:eastAsia="Arial" w:hAnsi="Arial" w:cs="Arial"/>
          <w:b/>
        </w:rPr>
        <w:t>A</w:t>
      </w:r>
    </w:p>
    <w:p w:rsidR="00A66975" w:rsidRDefault="00A66975" w:rsidP="00A66975">
      <w:pPr>
        <w:pStyle w:val="berschrift1"/>
        <w:rPr>
          <w:rFonts w:ascii="Arial" w:eastAsia="Arial" w:hAnsi="Arial" w:cs="Arial"/>
          <w:b/>
        </w:rPr>
      </w:pPr>
      <w:r>
        <w:rPr>
          <w:rFonts w:ascii="Arial" w:eastAsia="Arial" w:hAnsi="Arial" w:cs="Arial"/>
          <w:b/>
        </w:rPr>
        <w:t>QUESTION</w:t>
      </w:r>
    </w:p>
    <w:p w:rsidR="00A66975" w:rsidRDefault="00CE45A0">
      <w:pPr>
        <w:ind w:left="-5"/>
      </w:pPr>
      <w:r>
        <w:t>You work as a senior developer at TestKing.com. The TestKing.com network consists of a single domain named testking.com.</w:t>
      </w:r>
    </w:p>
    <w:p w:rsidR="00A66975" w:rsidRDefault="00CE45A0">
      <w:pPr>
        <w:ind w:left="-5"/>
      </w:pPr>
      <w:r>
        <w:t xml:space="preserve">You are running a training exercise for junior developers. You are currently discussing the use of the Public </w:t>
      </w:r>
      <w:r>
        <w:t>access modifier to specify the declared accessibility of a member or a type.</w:t>
      </w:r>
    </w:p>
    <w:p w:rsidR="00A66975" w:rsidRDefault="00CE45A0">
      <w:pPr>
        <w:ind w:left="-5"/>
      </w:pPr>
      <w:r>
        <w:t>Which of the following is TRUE with regards to the Public access modifier?</w:t>
      </w:r>
    </w:p>
    <w:p w:rsidR="00A66975" w:rsidRDefault="00A66975">
      <w:pPr>
        <w:ind w:left="-5"/>
      </w:pPr>
      <w:r>
        <w:rPr>
          <w:rFonts w:eastAsia="Arial" w:cs="Arial"/>
          <w:b/>
        </w:rPr>
        <w:t xml:space="preserve">A. </w:t>
      </w:r>
      <w:r w:rsidR="00CE45A0">
        <w:t>It only allows access to the containing class or types derived from the containing class.</w:t>
      </w:r>
    </w:p>
    <w:p w:rsidR="00A66975" w:rsidRDefault="00A66975">
      <w:pPr>
        <w:ind w:left="-5"/>
      </w:pPr>
      <w:r>
        <w:rPr>
          <w:rFonts w:eastAsia="Arial" w:cs="Arial"/>
          <w:b/>
        </w:rPr>
        <w:t xml:space="preserve">B. </w:t>
      </w:r>
      <w:r w:rsidR="00CE45A0">
        <w:t>It only allows access to the current assembly.</w:t>
      </w:r>
    </w:p>
    <w:p w:rsidR="00A66975" w:rsidRDefault="00A66975">
      <w:pPr>
        <w:ind w:left="-5"/>
      </w:pPr>
      <w:r>
        <w:rPr>
          <w:rFonts w:eastAsia="Arial" w:cs="Arial"/>
          <w:b/>
        </w:rPr>
        <w:t xml:space="preserve">C. </w:t>
      </w:r>
      <w:r w:rsidR="00CE45A0">
        <w:t>It only allows access to the current assembly or types derived from the containing class.</w:t>
      </w:r>
    </w:p>
    <w:p w:rsidR="00A66975" w:rsidRDefault="00A66975">
      <w:pPr>
        <w:ind w:left="-5"/>
      </w:pPr>
      <w:r>
        <w:rPr>
          <w:rFonts w:eastAsia="Arial" w:cs="Arial"/>
          <w:b/>
        </w:rPr>
        <w:t xml:space="preserve">D. </w:t>
      </w:r>
      <w:r w:rsidR="00CE45A0">
        <w:t>It only allows access to the containing type.</w:t>
      </w:r>
    </w:p>
    <w:p w:rsidR="00A66975" w:rsidRDefault="00A66975">
      <w:pPr>
        <w:ind w:left="-5"/>
      </w:pPr>
      <w:r>
        <w:rPr>
          <w:rFonts w:eastAsia="Arial" w:cs="Arial"/>
          <w:b/>
        </w:rPr>
        <w:t xml:space="preserve">E. </w:t>
      </w:r>
      <w:r w:rsidR="00CE45A0">
        <w:t>It allows unrestricted.</w:t>
      </w:r>
    </w:p>
    <w:p w:rsidR="002C4409" w:rsidRDefault="00CE45A0" w:rsidP="00A66975">
      <w:pPr>
        <w:pStyle w:val="berschrift2"/>
      </w:pPr>
      <w:r>
        <w:rPr>
          <w:rFonts w:ascii="Arial" w:eastAsia="Arial" w:hAnsi="Arial" w:cs="Arial"/>
          <w:b/>
        </w:rPr>
        <w:t xml:space="preserve">Answer: </w:t>
      </w:r>
      <w:r>
        <w:rPr>
          <w:rFonts w:ascii="Arial" w:eastAsia="Arial" w:hAnsi="Arial" w:cs="Arial"/>
          <w:b/>
        </w:rPr>
        <w:t>E</w:t>
      </w:r>
    </w:p>
    <w:p w:rsidR="00A66975" w:rsidRDefault="00A66975" w:rsidP="00A66975">
      <w:pPr>
        <w:pStyle w:val="berschrift1"/>
        <w:rPr>
          <w:rFonts w:ascii="Arial" w:eastAsia="Arial" w:hAnsi="Arial" w:cs="Arial"/>
          <w:b/>
        </w:rPr>
      </w:pPr>
      <w:r>
        <w:rPr>
          <w:rFonts w:ascii="Arial" w:eastAsia="Arial" w:hAnsi="Arial" w:cs="Arial"/>
          <w:b/>
        </w:rPr>
        <w:t>QUESTION</w:t>
      </w:r>
    </w:p>
    <w:p w:rsidR="00A66975" w:rsidRDefault="00CE45A0">
      <w:pPr>
        <w:ind w:left="-5"/>
      </w:pPr>
      <w:r>
        <w:t>You work as a developer at TestKing.com. The TestKing.com network consists of a single domain named testking.com.</w:t>
      </w:r>
    </w:p>
    <w:p w:rsidR="002C4409" w:rsidRDefault="00CE45A0">
      <w:pPr>
        <w:ind w:left="-5"/>
      </w:pPr>
      <w:r>
        <w:t>You are running a training exercise for junior developers. You are currently discussing a method of the StringBuilder Class that attaches the default line terminator to the end of the current</w:t>
      </w:r>
    </w:p>
    <w:p w:rsidR="00A66975" w:rsidRDefault="00CE45A0">
      <w:pPr>
        <w:ind w:left="-5"/>
      </w:pPr>
      <w:r>
        <w:lastRenderedPageBreak/>
        <w:t>StringBuilder object.</w:t>
      </w:r>
    </w:p>
    <w:p w:rsidR="00A66975" w:rsidRDefault="00CE45A0">
      <w:pPr>
        <w:ind w:left="-5"/>
      </w:pPr>
      <w:r>
        <w:t>Which of the following is the method b</w:t>
      </w:r>
      <w:r>
        <w:t>eing discussed?</w:t>
      </w:r>
    </w:p>
    <w:p w:rsidR="00A66975" w:rsidRDefault="00A66975">
      <w:pPr>
        <w:ind w:left="-5"/>
      </w:pPr>
      <w:r>
        <w:rPr>
          <w:rFonts w:eastAsia="Arial" w:cs="Arial"/>
          <w:b/>
        </w:rPr>
        <w:t xml:space="preserve">A. </w:t>
      </w:r>
      <w:r w:rsidR="00CE45A0">
        <w:t>The AppendLine(String) method.</w:t>
      </w:r>
    </w:p>
    <w:p w:rsidR="00A66975" w:rsidRDefault="00A66975">
      <w:pPr>
        <w:ind w:left="-5"/>
      </w:pPr>
      <w:r>
        <w:rPr>
          <w:rFonts w:eastAsia="Arial" w:cs="Arial"/>
          <w:b/>
        </w:rPr>
        <w:t xml:space="preserve">B. </w:t>
      </w:r>
      <w:r w:rsidR="00CE45A0">
        <w:t xml:space="preserve">The </w:t>
      </w:r>
      <w:proofErr w:type="gramStart"/>
      <w:r w:rsidR="00CE45A0">
        <w:t>AppendLine(</w:t>
      </w:r>
      <w:proofErr w:type="gramEnd"/>
      <w:r w:rsidR="00CE45A0">
        <w:t>) method.</w:t>
      </w:r>
    </w:p>
    <w:p w:rsidR="00A66975" w:rsidRDefault="00A66975">
      <w:pPr>
        <w:ind w:left="-5"/>
      </w:pPr>
      <w:r>
        <w:rPr>
          <w:rFonts w:eastAsia="Arial" w:cs="Arial"/>
          <w:b/>
        </w:rPr>
        <w:t xml:space="preserve">C. </w:t>
      </w:r>
      <w:r w:rsidR="00CE45A0">
        <w:t xml:space="preserve">The </w:t>
      </w:r>
      <w:proofErr w:type="gramStart"/>
      <w:r w:rsidR="00CE45A0">
        <w:t>AppendFormat(</w:t>
      </w:r>
      <w:proofErr w:type="gramEnd"/>
      <w:r w:rsidR="00CE45A0">
        <w:t>String, Object) method.</w:t>
      </w:r>
    </w:p>
    <w:p w:rsidR="00A66975" w:rsidRDefault="00A66975">
      <w:pPr>
        <w:ind w:left="-5"/>
      </w:pPr>
      <w:r>
        <w:rPr>
          <w:rFonts w:eastAsia="Arial" w:cs="Arial"/>
          <w:b/>
        </w:rPr>
        <w:t xml:space="preserve">D. </w:t>
      </w:r>
      <w:r w:rsidR="00CE45A0">
        <w:t>The Append(Object) method.</w:t>
      </w:r>
    </w:p>
    <w:p w:rsidR="002C4409" w:rsidRDefault="00CE45A0" w:rsidP="00A66975">
      <w:pPr>
        <w:pStyle w:val="berschrift2"/>
      </w:pPr>
      <w:r>
        <w:rPr>
          <w:rFonts w:ascii="Arial" w:eastAsia="Arial" w:hAnsi="Arial" w:cs="Arial"/>
          <w:b/>
        </w:rPr>
        <w:t xml:space="preserve">Answer: </w:t>
      </w:r>
      <w:r>
        <w:rPr>
          <w:rFonts w:ascii="Arial" w:eastAsia="Arial" w:hAnsi="Arial" w:cs="Arial"/>
          <w:b/>
        </w:rPr>
        <w:t>B</w:t>
      </w:r>
    </w:p>
    <w:p w:rsidR="00A66975" w:rsidRDefault="00A66975" w:rsidP="00A66975">
      <w:pPr>
        <w:pStyle w:val="berschrift1"/>
        <w:rPr>
          <w:rFonts w:ascii="Arial" w:eastAsia="Arial" w:hAnsi="Arial" w:cs="Arial"/>
          <w:b/>
        </w:rPr>
      </w:pPr>
      <w:r>
        <w:rPr>
          <w:rFonts w:ascii="Arial" w:eastAsia="Arial" w:hAnsi="Arial" w:cs="Arial"/>
          <w:b/>
        </w:rPr>
        <w:t>QUESTION</w:t>
      </w:r>
    </w:p>
    <w:p w:rsidR="00A66975" w:rsidRDefault="00CE45A0">
      <w:pPr>
        <w:ind w:left="-5"/>
      </w:pPr>
      <w:r>
        <w:t>You work as a developer at TestKing.com. The TestKing.com network consists of a single domain named testking.com.</w:t>
      </w:r>
    </w:p>
    <w:p w:rsidR="00A66975" w:rsidRDefault="00CE45A0">
      <w:pPr>
        <w:ind w:left="-5"/>
      </w:pPr>
      <w:r>
        <w:t>You have been tasked with creating an application for TestKing.com. The written code includes an abstract class.</w:t>
      </w:r>
    </w:p>
    <w:p w:rsidR="00A66975" w:rsidRDefault="00CE45A0">
      <w:pPr>
        <w:ind w:left="-5"/>
      </w:pPr>
      <w:r>
        <w:t>Which of the followin</w:t>
      </w:r>
      <w:r>
        <w:t>g is TRUE with regards to abstract classes? (Choose all that apply.)</w:t>
      </w:r>
    </w:p>
    <w:p w:rsidR="00A66975" w:rsidRDefault="00A66975">
      <w:pPr>
        <w:ind w:left="-5"/>
      </w:pPr>
      <w:r>
        <w:rPr>
          <w:rFonts w:eastAsia="Arial" w:cs="Arial"/>
          <w:b/>
        </w:rPr>
        <w:t xml:space="preserve">A. </w:t>
      </w:r>
      <w:r w:rsidR="00CE45A0">
        <w:t>It cannot be instantiated.</w:t>
      </w:r>
    </w:p>
    <w:p w:rsidR="00A66975" w:rsidRDefault="00A66975">
      <w:pPr>
        <w:ind w:left="-5"/>
      </w:pPr>
      <w:r>
        <w:rPr>
          <w:rFonts w:eastAsia="Arial" w:cs="Arial"/>
          <w:b/>
        </w:rPr>
        <w:t xml:space="preserve">B. </w:t>
      </w:r>
      <w:r w:rsidR="00CE45A0">
        <w:t>It cannot be used as a base class.</w:t>
      </w:r>
    </w:p>
    <w:p w:rsidR="00A66975" w:rsidRDefault="00A66975">
      <w:pPr>
        <w:ind w:left="-5"/>
      </w:pPr>
      <w:r>
        <w:rPr>
          <w:rFonts w:eastAsia="Arial" w:cs="Arial"/>
          <w:b/>
        </w:rPr>
        <w:t xml:space="preserve">C. </w:t>
      </w:r>
      <w:r w:rsidR="00CE45A0">
        <w:t>It provides a common definition of a base class that multiple derived classes can share.</w:t>
      </w:r>
    </w:p>
    <w:p w:rsidR="00A66975" w:rsidRDefault="00A66975">
      <w:pPr>
        <w:ind w:left="-5"/>
      </w:pPr>
      <w:r>
        <w:rPr>
          <w:rFonts w:eastAsia="Arial" w:cs="Arial"/>
          <w:b/>
        </w:rPr>
        <w:t xml:space="preserve">D. </w:t>
      </w:r>
      <w:r w:rsidR="00CE45A0">
        <w:t>It is used to prevent derivation.</w:t>
      </w:r>
    </w:p>
    <w:p w:rsidR="002C4409" w:rsidRDefault="00CE45A0" w:rsidP="00A66975">
      <w:pPr>
        <w:pStyle w:val="berschrift2"/>
      </w:pPr>
      <w:r>
        <w:rPr>
          <w:rFonts w:ascii="Arial" w:eastAsia="Arial" w:hAnsi="Arial" w:cs="Arial"/>
          <w:b/>
        </w:rPr>
        <w:t xml:space="preserve">Answer: </w:t>
      </w:r>
      <w:proofErr w:type="gramStart"/>
      <w:r>
        <w:rPr>
          <w:rFonts w:ascii="Arial" w:eastAsia="Arial" w:hAnsi="Arial" w:cs="Arial"/>
          <w:b/>
        </w:rPr>
        <w:t>A,C</w:t>
      </w:r>
      <w:proofErr w:type="gramEnd"/>
    </w:p>
    <w:p w:rsidR="00A66975" w:rsidRDefault="00A66975" w:rsidP="00A66975">
      <w:pPr>
        <w:pStyle w:val="berschrift1"/>
        <w:rPr>
          <w:rFonts w:ascii="Arial" w:eastAsia="Arial" w:hAnsi="Arial" w:cs="Arial"/>
          <w:b/>
        </w:rPr>
      </w:pPr>
      <w:r>
        <w:rPr>
          <w:rFonts w:ascii="Arial" w:eastAsia="Arial" w:hAnsi="Arial" w:cs="Arial"/>
          <w:b/>
        </w:rPr>
        <w:t>QUESTION</w:t>
      </w:r>
    </w:p>
    <w:p w:rsidR="00A66975" w:rsidRDefault="00CE45A0">
      <w:pPr>
        <w:ind w:left="-5"/>
      </w:pPr>
      <w:r>
        <w:t>You work as a senior developer at TestKing.com. The TestKing.com network consists of a single domain named testking.com.</w:t>
      </w:r>
    </w:p>
    <w:p w:rsidR="00A66975" w:rsidRDefault="00CE45A0">
      <w:pPr>
        <w:ind w:left="-5"/>
      </w:pPr>
      <w:r>
        <w:t>You are running a training exercise for junior developers. You are currently discussing the use of a method that moves the data reader on to the subsequent result, when examining the results of batch Transact-SQL statements.</w:t>
      </w:r>
    </w:p>
    <w:p w:rsidR="00A66975" w:rsidRDefault="00CE45A0">
      <w:pPr>
        <w:ind w:left="-5"/>
      </w:pPr>
      <w:r>
        <w:t>Which of the following is t</w:t>
      </w:r>
      <w:r>
        <w:t>he SqlDataReader method that allows for this?</w:t>
      </w:r>
    </w:p>
    <w:p w:rsidR="00A66975" w:rsidRDefault="00A66975">
      <w:pPr>
        <w:ind w:left="-5"/>
      </w:pPr>
      <w:r>
        <w:rPr>
          <w:rFonts w:eastAsia="Arial" w:cs="Arial"/>
          <w:b/>
        </w:rPr>
        <w:t xml:space="preserve">A. </w:t>
      </w:r>
      <w:r w:rsidR="00CE45A0">
        <w:t>The Read method.</w:t>
      </w:r>
    </w:p>
    <w:p w:rsidR="00A66975" w:rsidRDefault="00A66975">
      <w:pPr>
        <w:ind w:left="-5"/>
      </w:pPr>
      <w:r>
        <w:rPr>
          <w:rFonts w:eastAsia="Arial" w:cs="Arial"/>
          <w:b/>
        </w:rPr>
        <w:t xml:space="preserve">B. </w:t>
      </w:r>
      <w:r w:rsidR="00CE45A0">
        <w:t>The Next method.</w:t>
      </w:r>
    </w:p>
    <w:p w:rsidR="00A66975" w:rsidRDefault="00A66975">
      <w:pPr>
        <w:ind w:left="-5"/>
      </w:pPr>
      <w:r>
        <w:rPr>
          <w:rFonts w:eastAsia="Arial" w:cs="Arial"/>
          <w:b/>
        </w:rPr>
        <w:t xml:space="preserve">C. </w:t>
      </w:r>
      <w:r w:rsidR="00CE45A0">
        <w:t>The Result method.</w:t>
      </w:r>
    </w:p>
    <w:p w:rsidR="00A66975" w:rsidRDefault="00A66975">
      <w:pPr>
        <w:ind w:left="-5"/>
      </w:pPr>
      <w:r>
        <w:rPr>
          <w:rFonts w:eastAsia="Arial" w:cs="Arial"/>
          <w:b/>
        </w:rPr>
        <w:t xml:space="preserve">D. </w:t>
      </w:r>
      <w:r w:rsidR="00CE45A0">
        <w:t>The NextResult method.</w:t>
      </w:r>
    </w:p>
    <w:p w:rsidR="002C4409" w:rsidRDefault="00CE45A0" w:rsidP="00A66975">
      <w:pPr>
        <w:pStyle w:val="berschrift2"/>
      </w:pPr>
      <w:r>
        <w:rPr>
          <w:rFonts w:ascii="Arial" w:eastAsia="Arial" w:hAnsi="Arial" w:cs="Arial"/>
          <w:b/>
        </w:rPr>
        <w:t xml:space="preserve">Answer: </w:t>
      </w:r>
      <w:r>
        <w:rPr>
          <w:rFonts w:ascii="Arial" w:eastAsia="Arial" w:hAnsi="Arial" w:cs="Arial"/>
          <w:b/>
        </w:rPr>
        <w:t>D</w:t>
      </w:r>
    </w:p>
    <w:p w:rsidR="00A66975" w:rsidRDefault="00A66975" w:rsidP="00A66975">
      <w:pPr>
        <w:pStyle w:val="berschrift1"/>
        <w:rPr>
          <w:rFonts w:ascii="Arial" w:eastAsia="Arial" w:hAnsi="Arial" w:cs="Arial"/>
          <w:b/>
        </w:rPr>
      </w:pPr>
      <w:r>
        <w:rPr>
          <w:rFonts w:ascii="Arial" w:eastAsia="Arial" w:hAnsi="Arial" w:cs="Arial"/>
          <w:b/>
        </w:rPr>
        <w:t>QUESTION</w:t>
      </w:r>
    </w:p>
    <w:p w:rsidR="00A66975" w:rsidRDefault="00CE45A0">
      <w:pPr>
        <w:ind w:left="-5"/>
      </w:pPr>
      <w:r>
        <w:t>You work as a senior developer at TestKing.com. The TestKing.com network consists of a single domain named testking.com.</w:t>
      </w:r>
    </w:p>
    <w:p w:rsidR="00A66975" w:rsidRDefault="00CE45A0">
      <w:pPr>
        <w:ind w:left="-5"/>
      </w:pPr>
      <w:r>
        <w:t>You are running a training exercise for junior developers. You are currently discussing the use of the HashTable collection type.</w:t>
      </w:r>
    </w:p>
    <w:p w:rsidR="00A66975" w:rsidRDefault="00CE45A0">
      <w:pPr>
        <w:ind w:left="-5"/>
      </w:pPr>
      <w:r>
        <w:t>Which of the following is TRUE with regards to the HashTable collection type?</w:t>
      </w:r>
    </w:p>
    <w:p w:rsidR="00A66975" w:rsidRDefault="00A66975">
      <w:pPr>
        <w:ind w:left="-5"/>
      </w:pPr>
      <w:r>
        <w:rPr>
          <w:rFonts w:eastAsia="Arial" w:cs="Arial"/>
          <w:b/>
        </w:rPr>
        <w:t xml:space="preserve">A. </w:t>
      </w:r>
      <w:r w:rsidR="00CE45A0">
        <w:t>It represents a first in, first out (FIFO) collection of objects.</w:t>
      </w:r>
    </w:p>
    <w:p w:rsidR="002C4409" w:rsidRDefault="00A66975">
      <w:pPr>
        <w:ind w:left="-5"/>
      </w:pPr>
      <w:r>
        <w:rPr>
          <w:rFonts w:eastAsia="Arial" w:cs="Arial"/>
          <w:b/>
        </w:rPr>
        <w:t xml:space="preserve">B. </w:t>
      </w:r>
      <w:r w:rsidR="00CE45A0">
        <w:t>It represents a last in, first out (LIFO) collection of objects.</w:t>
      </w:r>
    </w:p>
    <w:p w:rsidR="00A66975" w:rsidRDefault="00A66975">
      <w:pPr>
        <w:ind w:left="-5"/>
      </w:pPr>
      <w:r>
        <w:rPr>
          <w:rFonts w:eastAsia="Arial" w:cs="Arial"/>
          <w:b/>
        </w:rPr>
        <w:t xml:space="preserve">C. </w:t>
      </w:r>
      <w:r w:rsidR="00CE45A0">
        <w:t>It represents a collection of key/value pairs that are organized based on the hash code of the key.</w:t>
      </w:r>
    </w:p>
    <w:p w:rsidR="00A66975" w:rsidRDefault="00A66975">
      <w:pPr>
        <w:ind w:left="-5"/>
      </w:pPr>
      <w:r>
        <w:rPr>
          <w:rFonts w:eastAsia="Arial" w:cs="Arial"/>
          <w:b/>
        </w:rPr>
        <w:t xml:space="preserve">D. </w:t>
      </w:r>
      <w:r w:rsidR="00CE45A0">
        <w:t>It represents a list of objects that can be accessed by index.</w:t>
      </w:r>
    </w:p>
    <w:p w:rsidR="002C4409" w:rsidRDefault="00CE45A0" w:rsidP="00A66975">
      <w:pPr>
        <w:pStyle w:val="berschrift2"/>
      </w:pPr>
      <w:r>
        <w:rPr>
          <w:rFonts w:ascii="Arial" w:eastAsia="Arial" w:hAnsi="Arial" w:cs="Arial"/>
          <w:b/>
        </w:rPr>
        <w:t xml:space="preserve">Answer: </w:t>
      </w:r>
      <w:r>
        <w:rPr>
          <w:rFonts w:ascii="Arial" w:eastAsia="Arial" w:hAnsi="Arial" w:cs="Arial"/>
          <w:b/>
        </w:rPr>
        <w:t>C</w:t>
      </w:r>
    </w:p>
    <w:p w:rsidR="00A66975" w:rsidRDefault="00A66975" w:rsidP="00A66975">
      <w:pPr>
        <w:pStyle w:val="berschrift1"/>
        <w:rPr>
          <w:rFonts w:ascii="Arial" w:eastAsia="Arial" w:hAnsi="Arial" w:cs="Arial"/>
          <w:b/>
        </w:rPr>
      </w:pPr>
      <w:r>
        <w:rPr>
          <w:rFonts w:ascii="Arial" w:eastAsia="Arial" w:hAnsi="Arial" w:cs="Arial"/>
          <w:b/>
        </w:rPr>
        <w:t>QUESTION</w:t>
      </w:r>
    </w:p>
    <w:p w:rsidR="00A66975" w:rsidRDefault="00CE45A0">
      <w:pPr>
        <w:ind w:left="-5"/>
      </w:pPr>
      <w:r>
        <w:t>You work as a developer at TestKing.com. The TestKing.com network consists of a single domain named testking.com.</w:t>
      </w:r>
    </w:p>
    <w:p w:rsidR="00A66975" w:rsidRDefault="00CE45A0">
      <w:pPr>
        <w:ind w:left="-5"/>
      </w:pPr>
      <w:r>
        <w:t>You have been tasked with creating an application allows users to enter time and dates. You are writing code that includes a DateTime meth</w:t>
      </w:r>
      <w:r>
        <w:t>od, which converts the indicated string representation of a date and time to its DateTime equivalent using the specified format, culture-specific format information, and style. The method requires the format of the string representation to match the specif</w:t>
      </w:r>
      <w:r>
        <w:t>ied format exactly. The method then returns a value that indicates whether the conversion was successful.</w:t>
      </w:r>
    </w:p>
    <w:p w:rsidR="00A66975" w:rsidRDefault="00CE45A0">
      <w:pPr>
        <w:ind w:left="-5"/>
      </w:pPr>
      <w:r>
        <w:t>Which of the following is the DateTime method that is being included?</w:t>
      </w:r>
    </w:p>
    <w:p w:rsidR="00A66975" w:rsidRDefault="00A66975">
      <w:pPr>
        <w:ind w:left="-5"/>
      </w:pPr>
      <w:r>
        <w:rPr>
          <w:rFonts w:eastAsia="Arial" w:cs="Arial"/>
          <w:b/>
        </w:rPr>
        <w:t xml:space="preserve">A. </w:t>
      </w:r>
      <w:proofErr w:type="gramStart"/>
      <w:r w:rsidR="00CE45A0">
        <w:t>TryParse(</w:t>
      </w:r>
      <w:proofErr w:type="gramEnd"/>
      <w:r w:rsidR="00CE45A0">
        <w:t>String, DateTime)</w:t>
      </w:r>
    </w:p>
    <w:p w:rsidR="00A66975" w:rsidRDefault="00A66975">
      <w:pPr>
        <w:ind w:left="-5"/>
      </w:pPr>
      <w:r>
        <w:rPr>
          <w:rFonts w:eastAsia="Arial" w:cs="Arial"/>
          <w:b/>
        </w:rPr>
        <w:t xml:space="preserve">B. </w:t>
      </w:r>
      <w:proofErr w:type="gramStart"/>
      <w:r w:rsidR="00CE45A0">
        <w:t>TryParse(</w:t>
      </w:r>
      <w:proofErr w:type="gramEnd"/>
      <w:r w:rsidR="00CE45A0">
        <w:t>String, IFormatProvider, D</w:t>
      </w:r>
      <w:r w:rsidR="00CE45A0">
        <w:t>ateTimeStyles, DateTime)</w:t>
      </w:r>
    </w:p>
    <w:p w:rsidR="00A66975" w:rsidRDefault="00A66975">
      <w:pPr>
        <w:ind w:left="-5"/>
      </w:pPr>
      <w:r>
        <w:rPr>
          <w:rFonts w:eastAsia="Arial" w:cs="Arial"/>
          <w:b/>
        </w:rPr>
        <w:t xml:space="preserve">C. </w:t>
      </w:r>
      <w:proofErr w:type="gramStart"/>
      <w:r w:rsidR="00CE45A0">
        <w:t>TryParseExact(</w:t>
      </w:r>
      <w:proofErr w:type="gramEnd"/>
      <w:r w:rsidR="00CE45A0">
        <w:t>String, String, IFormatProvider, DateTimeStyles, DateTime)</w:t>
      </w:r>
    </w:p>
    <w:p w:rsidR="00A66975" w:rsidRDefault="00A66975">
      <w:pPr>
        <w:ind w:left="-5"/>
      </w:pPr>
      <w:r>
        <w:rPr>
          <w:rFonts w:eastAsia="Arial" w:cs="Arial"/>
          <w:b/>
        </w:rPr>
        <w:t xml:space="preserve">D. </w:t>
      </w:r>
      <w:proofErr w:type="gramStart"/>
      <w:r w:rsidR="00CE45A0">
        <w:t>TryParseExact(</w:t>
      </w:r>
      <w:proofErr w:type="gramEnd"/>
      <w:r w:rsidR="00CE45A0">
        <w:t>String, String[], IFormatProvider, DateTimeStyles, DateTime)</w:t>
      </w:r>
    </w:p>
    <w:p w:rsidR="002C4409" w:rsidRDefault="00CE45A0" w:rsidP="00A66975">
      <w:pPr>
        <w:pStyle w:val="berschrift2"/>
      </w:pPr>
      <w:r>
        <w:rPr>
          <w:rFonts w:ascii="Arial" w:eastAsia="Arial" w:hAnsi="Arial" w:cs="Arial"/>
          <w:b/>
        </w:rPr>
        <w:t xml:space="preserve">Answer: </w:t>
      </w:r>
      <w:r>
        <w:rPr>
          <w:rFonts w:ascii="Arial" w:eastAsia="Arial" w:hAnsi="Arial" w:cs="Arial"/>
          <w:b/>
        </w:rPr>
        <w:t>C</w:t>
      </w:r>
    </w:p>
    <w:p w:rsidR="00A66975" w:rsidRDefault="00A66975" w:rsidP="00A66975">
      <w:pPr>
        <w:pStyle w:val="berschrift1"/>
        <w:rPr>
          <w:rFonts w:ascii="Arial" w:eastAsia="Arial" w:hAnsi="Arial" w:cs="Arial"/>
          <w:b/>
        </w:rPr>
      </w:pPr>
      <w:r>
        <w:rPr>
          <w:rFonts w:ascii="Arial" w:eastAsia="Arial" w:hAnsi="Arial" w:cs="Arial"/>
          <w:b/>
        </w:rPr>
        <w:t>QUESTION</w:t>
      </w:r>
    </w:p>
    <w:p w:rsidR="002C4409" w:rsidRDefault="00CE45A0">
      <w:pPr>
        <w:ind w:left="-5"/>
      </w:pPr>
      <w:r>
        <w:t>You work as a developer at TestKing.com. The TestKing.com network consists of a single domain named testking.com.</w:t>
      </w:r>
    </w:p>
    <w:p w:rsidR="00A66975" w:rsidRDefault="00CE45A0">
      <w:pPr>
        <w:ind w:left="-5"/>
      </w:pPr>
      <w:r>
        <w:lastRenderedPageBreak/>
        <w:t>You have been tasked with debugging a TestKing.com application. You are informed that the debugger must allow for the execution within the met</w:t>
      </w:r>
      <w:r>
        <w:t>hod to be broken as soon as the variable is zero or less. Furthermore, modifications should not affect the release version of the code.</w:t>
      </w:r>
    </w:p>
    <w:p w:rsidR="00A66975" w:rsidRDefault="00CE45A0">
      <w:pPr>
        <w:ind w:left="-5"/>
      </w:pPr>
      <w:r>
        <w:t>Which of the following actions should you take?</w:t>
      </w:r>
    </w:p>
    <w:p w:rsidR="00A66975" w:rsidRDefault="00A66975">
      <w:pPr>
        <w:ind w:left="-5"/>
      </w:pPr>
      <w:r>
        <w:rPr>
          <w:rFonts w:eastAsia="Arial" w:cs="Arial"/>
          <w:b/>
        </w:rPr>
        <w:t xml:space="preserve">A. </w:t>
      </w:r>
      <w:r w:rsidR="00CE45A0">
        <w:t>You should consider including the Assert method of the Debug</w:t>
      </w:r>
      <w:r w:rsidR="00CE45A0">
        <w:t xml:space="preserve"> class in your code.</w:t>
      </w:r>
    </w:p>
    <w:p w:rsidR="00A66975" w:rsidRDefault="00A66975">
      <w:pPr>
        <w:ind w:left="-5"/>
      </w:pPr>
      <w:r>
        <w:rPr>
          <w:rFonts w:eastAsia="Arial" w:cs="Arial"/>
          <w:b/>
        </w:rPr>
        <w:t xml:space="preserve">B. </w:t>
      </w:r>
      <w:r w:rsidR="00CE45A0">
        <w:t>You should consider including the Flush method of the Debug class in your code.</w:t>
      </w:r>
    </w:p>
    <w:p w:rsidR="00A66975" w:rsidRDefault="00A66975">
      <w:pPr>
        <w:ind w:left="-5"/>
      </w:pPr>
      <w:r>
        <w:rPr>
          <w:rFonts w:eastAsia="Arial" w:cs="Arial"/>
          <w:b/>
        </w:rPr>
        <w:t xml:space="preserve">C. </w:t>
      </w:r>
      <w:r w:rsidR="00CE45A0">
        <w:t>You should consider including the Print method of the Debug class in your code.</w:t>
      </w:r>
    </w:p>
    <w:p w:rsidR="00A66975" w:rsidRDefault="00A66975">
      <w:pPr>
        <w:ind w:left="-5"/>
      </w:pPr>
      <w:r>
        <w:rPr>
          <w:rFonts w:eastAsia="Arial" w:cs="Arial"/>
          <w:b/>
        </w:rPr>
        <w:t xml:space="preserve">D. </w:t>
      </w:r>
      <w:r w:rsidR="00CE45A0">
        <w:t>You should consider including the Write method of the Debug class in your code.</w:t>
      </w:r>
    </w:p>
    <w:p w:rsidR="002C4409" w:rsidRDefault="00CE45A0" w:rsidP="00A66975">
      <w:pPr>
        <w:pStyle w:val="berschrift2"/>
      </w:pPr>
      <w:r>
        <w:rPr>
          <w:rFonts w:ascii="Arial" w:eastAsia="Arial" w:hAnsi="Arial" w:cs="Arial"/>
          <w:b/>
        </w:rPr>
        <w:t xml:space="preserve">Answer: </w:t>
      </w:r>
      <w:r>
        <w:rPr>
          <w:rFonts w:ascii="Arial" w:eastAsia="Arial" w:hAnsi="Arial" w:cs="Arial"/>
          <w:b/>
        </w:rPr>
        <w:t>A</w:t>
      </w:r>
    </w:p>
    <w:p w:rsidR="00A66975" w:rsidRDefault="00A66975" w:rsidP="00A66975">
      <w:pPr>
        <w:pStyle w:val="berschrift1"/>
        <w:rPr>
          <w:rFonts w:ascii="Arial" w:eastAsia="Arial" w:hAnsi="Arial" w:cs="Arial"/>
          <w:b/>
        </w:rPr>
      </w:pPr>
      <w:r>
        <w:rPr>
          <w:rFonts w:ascii="Arial" w:eastAsia="Arial" w:hAnsi="Arial" w:cs="Arial"/>
          <w:b/>
        </w:rPr>
        <w:t>QUESTION</w:t>
      </w:r>
    </w:p>
    <w:p w:rsidR="00A66975" w:rsidRDefault="00CE45A0">
      <w:pPr>
        <w:ind w:left="-5"/>
      </w:pPr>
      <w:r>
        <w:t>You work as a senior developer at TestKing.com. The TestKing.com network consists of a single domain named testking.com.</w:t>
      </w:r>
    </w:p>
    <w:p w:rsidR="00A66975" w:rsidRDefault="00CE45A0">
      <w:pPr>
        <w:ind w:left="-5"/>
      </w:pPr>
      <w:r>
        <w:t>You are running a training exercise for junior developers. You are discussing the use of the #elif directive.</w:t>
      </w:r>
    </w:p>
    <w:p w:rsidR="00A66975" w:rsidRDefault="00CE45A0">
      <w:pPr>
        <w:ind w:left="-5"/>
      </w:pPr>
      <w:r>
        <w:t>Which of the following is TRUE with regards to the #elif directive?</w:t>
      </w:r>
    </w:p>
    <w:p w:rsidR="00A66975" w:rsidRDefault="00A66975">
      <w:pPr>
        <w:ind w:left="-5"/>
      </w:pPr>
      <w:r>
        <w:rPr>
          <w:rFonts w:eastAsia="Arial" w:cs="Arial"/>
          <w:b/>
        </w:rPr>
        <w:t xml:space="preserve">A. </w:t>
      </w:r>
      <w:r w:rsidR="00CE45A0">
        <w:t>It can be used without a matching #endif directive.</w:t>
      </w:r>
    </w:p>
    <w:p w:rsidR="00A66975" w:rsidRDefault="00A66975">
      <w:pPr>
        <w:ind w:left="-5"/>
      </w:pPr>
      <w:r>
        <w:rPr>
          <w:rFonts w:eastAsia="Arial" w:cs="Arial"/>
          <w:b/>
        </w:rPr>
        <w:t xml:space="preserve">B. </w:t>
      </w:r>
      <w:r w:rsidR="00CE45A0">
        <w:t>It must be immediately followed by the #endif directive.</w:t>
      </w:r>
    </w:p>
    <w:p w:rsidR="00A66975" w:rsidRDefault="00A66975">
      <w:pPr>
        <w:ind w:left="-5"/>
      </w:pPr>
      <w:r>
        <w:rPr>
          <w:rFonts w:eastAsia="Arial" w:cs="Arial"/>
          <w:b/>
        </w:rPr>
        <w:t xml:space="preserve">C. </w:t>
      </w:r>
      <w:r w:rsidR="00CE45A0">
        <w:t>It must be immediately followed by the #if directive.</w:t>
      </w:r>
    </w:p>
    <w:p w:rsidR="00A66975" w:rsidRDefault="00A66975">
      <w:pPr>
        <w:ind w:left="-5"/>
      </w:pPr>
      <w:r>
        <w:rPr>
          <w:rFonts w:eastAsia="Arial" w:cs="Arial"/>
          <w:b/>
        </w:rPr>
        <w:t xml:space="preserve">D. </w:t>
      </w:r>
      <w:r w:rsidR="00CE45A0">
        <w:t>It must be immediately followed by the #else directive.</w:t>
      </w:r>
    </w:p>
    <w:p w:rsidR="002C4409" w:rsidRDefault="00CE45A0" w:rsidP="00A66975">
      <w:pPr>
        <w:pStyle w:val="berschrift2"/>
      </w:pPr>
      <w:r>
        <w:rPr>
          <w:rFonts w:ascii="Arial" w:eastAsia="Arial" w:hAnsi="Arial" w:cs="Arial"/>
          <w:b/>
        </w:rPr>
        <w:t xml:space="preserve">Answer: </w:t>
      </w:r>
      <w:r>
        <w:rPr>
          <w:rFonts w:ascii="Arial" w:eastAsia="Arial" w:hAnsi="Arial" w:cs="Arial"/>
          <w:b/>
        </w:rPr>
        <w:t>A</w:t>
      </w:r>
    </w:p>
    <w:p w:rsidR="00A66975" w:rsidRDefault="00A66975" w:rsidP="00A66975">
      <w:pPr>
        <w:pStyle w:val="berschrift1"/>
        <w:rPr>
          <w:rFonts w:ascii="Arial" w:eastAsia="Arial" w:hAnsi="Arial" w:cs="Arial"/>
          <w:b/>
        </w:rPr>
      </w:pPr>
      <w:r>
        <w:rPr>
          <w:rFonts w:ascii="Arial" w:eastAsia="Arial" w:hAnsi="Arial" w:cs="Arial"/>
          <w:b/>
        </w:rPr>
        <w:t>QUESTION</w:t>
      </w:r>
    </w:p>
    <w:p w:rsidR="00A66975" w:rsidRDefault="00CE45A0">
      <w:pPr>
        <w:ind w:left="-5"/>
      </w:pPr>
      <w:r>
        <w:t>You work as a developer at TestKing.com. The TestKing.com network consists of a single domain named testking.com.</w:t>
      </w:r>
    </w:p>
    <w:p w:rsidR="00A66975" w:rsidRDefault="00CE45A0">
      <w:pPr>
        <w:ind w:left="-5"/>
      </w:pPr>
      <w:r>
        <w:t>You are in the process of writing debug code that must include an attribute that makes the execution of a method dependent on a preprocess</w:t>
      </w:r>
      <w:r>
        <w:t>ing identifier.</w:t>
      </w:r>
    </w:p>
    <w:p w:rsidR="00A66975" w:rsidRDefault="00CE45A0">
      <w:pPr>
        <w:ind w:left="-5"/>
      </w:pPr>
      <w:r>
        <w:t>Which of the following is the action you should take?</w:t>
      </w:r>
    </w:p>
    <w:p w:rsidR="00A66975" w:rsidRDefault="00A66975">
      <w:pPr>
        <w:ind w:left="-5"/>
      </w:pPr>
      <w:r>
        <w:rPr>
          <w:rFonts w:eastAsia="Arial" w:cs="Arial"/>
          <w:b/>
        </w:rPr>
        <w:t xml:space="preserve">A. </w:t>
      </w:r>
      <w:r w:rsidR="00CE45A0">
        <w:t>You should consider making use of the Obsolete attribute.</w:t>
      </w:r>
    </w:p>
    <w:p w:rsidR="00A66975" w:rsidRDefault="00A66975">
      <w:pPr>
        <w:ind w:left="-5"/>
      </w:pPr>
      <w:r>
        <w:rPr>
          <w:rFonts w:eastAsia="Arial" w:cs="Arial"/>
          <w:b/>
        </w:rPr>
        <w:t xml:space="preserve">B. </w:t>
      </w:r>
      <w:r w:rsidR="00CE45A0">
        <w:t>You should consider making use of the Conditional attribute.</w:t>
      </w:r>
    </w:p>
    <w:p w:rsidR="00A66975" w:rsidRDefault="00A66975">
      <w:pPr>
        <w:ind w:left="-5"/>
      </w:pPr>
      <w:r>
        <w:rPr>
          <w:rFonts w:eastAsia="Arial" w:cs="Arial"/>
          <w:b/>
        </w:rPr>
        <w:t xml:space="preserve">C. </w:t>
      </w:r>
      <w:r w:rsidR="00CE45A0">
        <w:t>You should consider making use of a custom attribute.</w:t>
      </w:r>
    </w:p>
    <w:p w:rsidR="00A66975" w:rsidRDefault="00A66975">
      <w:pPr>
        <w:ind w:left="-5"/>
      </w:pPr>
      <w:r>
        <w:rPr>
          <w:rFonts w:eastAsia="Arial" w:cs="Arial"/>
          <w:b/>
        </w:rPr>
        <w:t xml:space="preserve">D. </w:t>
      </w:r>
      <w:r w:rsidR="00CE45A0">
        <w:t>You should consider making use of a global attribute.</w:t>
      </w:r>
    </w:p>
    <w:p w:rsidR="00A66975" w:rsidRDefault="00A66975">
      <w:pPr>
        <w:ind w:left="-5"/>
      </w:pPr>
      <w:r>
        <w:rPr>
          <w:rFonts w:eastAsia="Arial" w:cs="Arial"/>
          <w:b/>
        </w:rPr>
        <w:t xml:space="preserve">E. </w:t>
      </w:r>
      <w:r w:rsidR="00CE45A0">
        <w:t>You should consider making use of a Visual Basic attribute.</w:t>
      </w:r>
    </w:p>
    <w:p w:rsidR="002C4409" w:rsidRDefault="00CE45A0" w:rsidP="00A66975">
      <w:pPr>
        <w:pStyle w:val="berschrift2"/>
      </w:pPr>
      <w:r>
        <w:rPr>
          <w:rFonts w:ascii="Arial" w:eastAsia="Arial" w:hAnsi="Arial" w:cs="Arial"/>
          <w:b/>
        </w:rPr>
        <w:t xml:space="preserve">Answer: </w:t>
      </w:r>
      <w:r>
        <w:rPr>
          <w:rFonts w:ascii="Arial" w:eastAsia="Arial" w:hAnsi="Arial" w:cs="Arial"/>
          <w:b/>
        </w:rPr>
        <w:t>B</w:t>
      </w:r>
    </w:p>
    <w:p w:rsidR="00A66975" w:rsidRDefault="00A66975" w:rsidP="00A66975">
      <w:pPr>
        <w:pStyle w:val="berschrift1"/>
        <w:rPr>
          <w:rFonts w:ascii="Arial" w:eastAsia="Arial" w:hAnsi="Arial" w:cs="Arial"/>
          <w:b/>
        </w:rPr>
      </w:pPr>
      <w:r>
        <w:rPr>
          <w:rFonts w:ascii="Arial" w:eastAsia="Arial" w:hAnsi="Arial" w:cs="Arial"/>
          <w:b/>
        </w:rPr>
        <w:t>QUESTION</w:t>
      </w:r>
    </w:p>
    <w:p w:rsidR="00A66975" w:rsidRDefault="00CE45A0">
      <w:pPr>
        <w:ind w:left="-5"/>
      </w:pPr>
      <w:r>
        <w:t>You work as a senior de</w:t>
      </w:r>
      <w:r>
        <w:t>veloper at TestKing.com. The TestKing.com network consists of a single domain named testking.com.</w:t>
      </w:r>
    </w:p>
    <w:p w:rsidR="00A66975" w:rsidRDefault="00CE45A0">
      <w:pPr>
        <w:ind w:left="-5"/>
      </w:pPr>
      <w:r>
        <w:t>You are running a training exercise for junior developers. You are discussing the use of a Task method that creates an awaitable task that asynchronously defers back to the current context when awaited.</w:t>
      </w:r>
    </w:p>
    <w:p w:rsidR="00A66975" w:rsidRDefault="00CE45A0">
      <w:pPr>
        <w:ind w:left="-5"/>
      </w:pPr>
      <w:r>
        <w:t>Which of the following is the method being discus</w:t>
      </w:r>
      <w:r>
        <w:t>sed?</w:t>
      </w:r>
    </w:p>
    <w:p w:rsidR="00A66975" w:rsidRDefault="00A66975">
      <w:pPr>
        <w:ind w:left="-5"/>
      </w:pPr>
      <w:r>
        <w:rPr>
          <w:rFonts w:eastAsia="Arial" w:cs="Arial"/>
          <w:b/>
        </w:rPr>
        <w:t xml:space="preserve">A. </w:t>
      </w:r>
      <w:r w:rsidR="00CE45A0">
        <w:t>The Yield method.</w:t>
      </w:r>
    </w:p>
    <w:p w:rsidR="00A66975" w:rsidRDefault="00A66975">
      <w:pPr>
        <w:ind w:left="-5"/>
      </w:pPr>
      <w:r>
        <w:rPr>
          <w:rFonts w:eastAsia="Arial" w:cs="Arial"/>
          <w:b/>
        </w:rPr>
        <w:t xml:space="preserve">B. </w:t>
      </w:r>
      <w:r w:rsidR="00CE45A0">
        <w:t>The ConfigureAwait method.</w:t>
      </w:r>
    </w:p>
    <w:p w:rsidR="00A66975" w:rsidRDefault="00A66975">
      <w:pPr>
        <w:ind w:left="-5"/>
      </w:pPr>
      <w:r>
        <w:rPr>
          <w:rFonts w:eastAsia="Arial" w:cs="Arial"/>
          <w:b/>
        </w:rPr>
        <w:t xml:space="preserve">C. </w:t>
      </w:r>
      <w:r w:rsidR="00CE45A0">
        <w:t>The WaitAll method.</w:t>
      </w:r>
    </w:p>
    <w:p w:rsidR="00A66975" w:rsidRDefault="00A66975">
      <w:pPr>
        <w:ind w:left="-5"/>
      </w:pPr>
      <w:r>
        <w:rPr>
          <w:rFonts w:eastAsia="Arial" w:cs="Arial"/>
          <w:b/>
        </w:rPr>
        <w:t xml:space="preserve">D. </w:t>
      </w:r>
      <w:r w:rsidR="00CE45A0">
        <w:t>The WhenAll method.</w:t>
      </w:r>
    </w:p>
    <w:p w:rsidR="002C4409" w:rsidRDefault="00CE45A0" w:rsidP="00A66975">
      <w:pPr>
        <w:pStyle w:val="berschrift2"/>
      </w:pPr>
      <w:r>
        <w:rPr>
          <w:rFonts w:ascii="Arial" w:eastAsia="Arial" w:hAnsi="Arial" w:cs="Arial"/>
          <w:b/>
        </w:rPr>
        <w:t xml:space="preserve">Answer: </w:t>
      </w:r>
      <w:r>
        <w:rPr>
          <w:rFonts w:ascii="Arial" w:eastAsia="Arial" w:hAnsi="Arial" w:cs="Arial"/>
          <w:b/>
        </w:rPr>
        <w:t>A</w:t>
      </w:r>
    </w:p>
    <w:p w:rsidR="00A66975" w:rsidRDefault="00A66975" w:rsidP="00A66975">
      <w:pPr>
        <w:pStyle w:val="berschrift1"/>
        <w:rPr>
          <w:rFonts w:ascii="Arial" w:eastAsia="Arial" w:hAnsi="Arial" w:cs="Arial"/>
          <w:b/>
        </w:rPr>
      </w:pPr>
      <w:r>
        <w:rPr>
          <w:rFonts w:ascii="Arial" w:eastAsia="Arial" w:hAnsi="Arial" w:cs="Arial"/>
          <w:b/>
        </w:rPr>
        <w:t>QUESTION</w:t>
      </w:r>
    </w:p>
    <w:p w:rsidR="00A66975" w:rsidRDefault="00CE45A0">
      <w:pPr>
        <w:ind w:left="-5"/>
      </w:pPr>
      <w:r>
        <w:t>You work as a senior developer at TestKing.com. The TestKing.com network consists of a single domain named testking.com.</w:t>
      </w:r>
    </w:p>
    <w:p w:rsidR="002C4409" w:rsidRDefault="00CE45A0">
      <w:pPr>
        <w:ind w:left="-5"/>
      </w:pPr>
      <w:r>
        <w:t>You are running a training exercise for junior developers. You are currently discussing the</w:t>
      </w:r>
    </w:p>
    <w:p w:rsidR="00A66975" w:rsidRDefault="00CE45A0">
      <w:pPr>
        <w:ind w:left="-5"/>
      </w:pPr>
      <w:r>
        <w:t>WaitForFullGCComplete method.</w:t>
      </w:r>
    </w:p>
    <w:p w:rsidR="00A66975" w:rsidRDefault="00CE45A0">
      <w:pPr>
        <w:ind w:left="-5"/>
      </w:pPr>
      <w:r>
        <w:t>Which</w:t>
      </w:r>
      <w:r>
        <w:t xml:space="preserve"> of the following is TRUE with regards to the WaitForFullGCComplete method?</w:t>
      </w:r>
    </w:p>
    <w:p w:rsidR="00A66975" w:rsidRDefault="00A66975">
      <w:pPr>
        <w:ind w:left="-5"/>
      </w:pPr>
      <w:r>
        <w:rPr>
          <w:rFonts w:eastAsia="Arial" w:cs="Arial"/>
          <w:b/>
        </w:rPr>
        <w:t xml:space="preserve">A. </w:t>
      </w:r>
      <w:r w:rsidR="00CE45A0">
        <w:t>It is used to return the status of a registered notification for determining whether a full, blocking garbage collection by the common language is pending.</w:t>
      </w:r>
    </w:p>
    <w:p w:rsidR="00A66975" w:rsidRDefault="00A66975">
      <w:pPr>
        <w:ind w:left="-5"/>
      </w:pPr>
      <w:r>
        <w:rPr>
          <w:rFonts w:eastAsia="Arial" w:cs="Arial"/>
          <w:b/>
        </w:rPr>
        <w:t xml:space="preserve">B. </w:t>
      </w:r>
      <w:r w:rsidR="00CE45A0">
        <w:t>It is used</w:t>
      </w:r>
      <w:r w:rsidR="00CE45A0">
        <w:t xml:space="preserve"> to return the status of a registered notification for determining whether a full, blocking garbage collection by the common language runtime has completed.</w:t>
      </w:r>
    </w:p>
    <w:p w:rsidR="00A66975" w:rsidRDefault="00A66975">
      <w:pPr>
        <w:ind w:left="-5"/>
      </w:pPr>
      <w:r>
        <w:rPr>
          <w:rFonts w:eastAsia="Arial" w:cs="Arial"/>
          <w:b/>
        </w:rPr>
        <w:t xml:space="preserve">C. </w:t>
      </w:r>
      <w:r w:rsidR="00CE45A0">
        <w:t>It is used to return the status of a registered notification for determining whether a full, blocking garbage collection by the common language runtime has completed in a particular time-out period.</w:t>
      </w:r>
    </w:p>
    <w:p w:rsidR="00A66975" w:rsidRDefault="00A66975">
      <w:pPr>
        <w:ind w:left="-5"/>
      </w:pPr>
      <w:r>
        <w:rPr>
          <w:rFonts w:eastAsia="Arial" w:cs="Arial"/>
          <w:b/>
        </w:rPr>
        <w:t xml:space="preserve">D. </w:t>
      </w:r>
      <w:r w:rsidR="00CE45A0">
        <w:t>It is used to return the status of a registered not</w:t>
      </w:r>
      <w:r w:rsidR="00CE45A0">
        <w:t>ification for determining whether a full, blocking garbage collection by the common language runtime is pending in a particular time-out period.</w:t>
      </w:r>
    </w:p>
    <w:p w:rsidR="002C4409" w:rsidRDefault="00CE45A0" w:rsidP="00A66975">
      <w:pPr>
        <w:pStyle w:val="berschrift2"/>
      </w:pPr>
      <w:r>
        <w:rPr>
          <w:rFonts w:ascii="Arial" w:eastAsia="Arial" w:hAnsi="Arial" w:cs="Arial"/>
          <w:b/>
        </w:rPr>
        <w:lastRenderedPageBreak/>
        <w:t xml:space="preserve">Answer: </w:t>
      </w:r>
      <w:r>
        <w:rPr>
          <w:rFonts w:ascii="Arial" w:eastAsia="Arial" w:hAnsi="Arial" w:cs="Arial"/>
          <w:b/>
        </w:rPr>
        <w:t>B</w:t>
      </w:r>
    </w:p>
    <w:p w:rsidR="00A66975" w:rsidRDefault="00A66975" w:rsidP="00A66975">
      <w:pPr>
        <w:pStyle w:val="berschrift1"/>
        <w:rPr>
          <w:rFonts w:ascii="Arial" w:eastAsia="Arial" w:hAnsi="Arial" w:cs="Arial"/>
          <w:b/>
        </w:rPr>
      </w:pPr>
      <w:r>
        <w:rPr>
          <w:rFonts w:ascii="Arial" w:eastAsia="Arial" w:hAnsi="Arial" w:cs="Arial"/>
          <w:b/>
        </w:rPr>
        <w:t>QUESTION</w:t>
      </w:r>
    </w:p>
    <w:p w:rsidR="00A66975" w:rsidRDefault="00CE45A0">
      <w:pPr>
        <w:ind w:left="-5"/>
      </w:pPr>
      <w:r>
        <w:t xml:space="preserve">You work as a developer at TestKing.com. The TestKing.com </w:t>
      </w:r>
      <w:r>
        <w:t>network consists of a single domain named testking.com.</w:t>
      </w:r>
    </w:p>
    <w:p w:rsidR="00A66975" w:rsidRDefault="00CE45A0">
      <w:pPr>
        <w:ind w:left="-5"/>
      </w:pPr>
      <w:r>
        <w:t>You are in the process of developing an application for TestKing.com. You want to include a method in your code that loads an assembly given its file name or path.</w:t>
      </w:r>
    </w:p>
    <w:p w:rsidR="00A66975" w:rsidRDefault="00CE45A0">
      <w:pPr>
        <w:ind w:left="-5"/>
      </w:pPr>
      <w:r>
        <w:t>Which of the following actions should you take?</w:t>
      </w:r>
    </w:p>
    <w:p w:rsidR="00A66975" w:rsidRDefault="00A66975">
      <w:pPr>
        <w:ind w:left="-5"/>
      </w:pPr>
      <w:r>
        <w:rPr>
          <w:rFonts w:eastAsia="Arial" w:cs="Arial"/>
          <w:b/>
        </w:rPr>
        <w:t xml:space="preserve">A. </w:t>
      </w:r>
      <w:r w:rsidR="00CE45A0">
        <w:t>You should consider including code that makes use of the LoadModule method of the Assembly class.</w:t>
      </w:r>
    </w:p>
    <w:p w:rsidR="002C4409" w:rsidRDefault="00A66975">
      <w:pPr>
        <w:ind w:left="-5"/>
      </w:pPr>
      <w:r>
        <w:rPr>
          <w:rFonts w:eastAsia="Arial" w:cs="Arial"/>
          <w:b/>
        </w:rPr>
        <w:t xml:space="preserve">B. </w:t>
      </w:r>
      <w:r w:rsidR="00CE45A0">
        <w:t>You should consider including code that makes use of the LoadWithPartialName method of the</w:t>
      </w:r>
    </w:p>
    <w:p w:rsidR="00A66975" w:rsidRDefault="00CE45A0">
      <w:pPr>
        <w:ind w:left="-5"/>
      </w:pPr>
      <w:r>
        <w:t>Assem</w:t>
      </w:r>
      <w:r>
        <w:t>bly class.</w:t>
      </w:r>
    </w:p>
    <w:p w:rsidR="00A66975" w:rsidRDefault="00A66975">
      <w:pPr>
        <w:ind w:left="-5"/>
      </w:pPr>
      <w:r>
        <w:rPr>
          <w:rFonts w:eastAsia="Arial" w:cs="Arial"/>
          <w:b/>
        </w:rPr>
        <w:t xml:space="preserve">C. </w:t>
      </w:r>
      <w:r w:rsidR="00CE45A0">
        <w:t>You should consider including code that makes use of the LoadFrommethod of the Assembly class.</w:t>
      </w:r>
    </w:p>
    <w:p w:rsidR="00A66975" w:rsidRDefault="00A66975">
      <w:pPr>
        <w:ind w:left="-5"/>
      </w:pPr>
      <w:r>
        <w:rPr>
          <w:rFonts w:eastAsia="Arial" w:cs="Arial"/>
          <w:b/>
        </w:rPr>
        <w:t xml:space="preserve">D. </w:t>
      </w:r>
      <w:r w:rsidR="00CE45A0">
        <w:t>You should consider including code that makes use of the LoadFile method of the Assembly class.</w:t>
      </w:r>
    </w:p>
    <w:p w:rsidR="002C4409" w:rsidRDefault="00CE45A0" w:rsidP="00A66975">
      <w:pPr>
        <w:pStyle w:val="berschrift2"/>
      </w:pPr>
      <w:r>
        <w:rPr>
          <w:rFonts w:ascii="Arial" w:eastAsia="Arial" w:hAnsi="Arial" w:cs="Arial"/>
          <w:b/>
        </w:rPr>
        <w:t xml:space="preserve">Answer: </w:t>
      </w:r>
      <w:r>
        <w:rPr>
          <w:rFonts w:ascii="Arial" w:eastAsia="Arial" w:hAnsi="Arial" w:cs="Arial"/>
          <w:b/>
        </w:rPr>
        <w:t>D</w:t>
      </w:r>
    </w:p>
    <w:p w:rsidR="00A66975" w:rsidRDefault="00A66975" w:rsidP="00A66975">
      <w:pPr>
        <w:pStyle w:val="berschrift1"/>
        <w:rPr>
          <w:rFonts w:ascii="Arial" w:eastAsia="Arial" w:hAnsi="Arial" w:cs="Arial"/>
          <w:b/>
        </w:rPr>
      </w:pPr>
      <w:r>
        <w:rPr>
          <w:rFonts w:ascii="Arial" w:eastAsia="Arial" w:hAnsi="Arial" w:cs="Arial"/>
          <w:b/>
        </w:rPr>
        <w:t>QUESTION</w:t>
      </w:r>
    </w:p>
    <w:p w:rsidR="00A66975" w:rsidRDefault="00CE45A0">
      <w:pPr>
        <w:ind w:left="-5"/>
      </w:pPr>
      <w:r>
        <w:t>You work as a senior developer at TestKing.com. The TestKing.com network consists of a single domain named testking.com.</w:t>
      </w:r>
    </w:p>
    <w:p w:rsidR="00A66975" w:rsidRDefault="00CE45A0">
      <w:pPr>
        <w:ind w:left="-5"/>
      </w:pPr>
      <w:r>
        <w:t>You are running a training exercise for junior developers. You are currently discussing the use of a collection</w:t>
      </w:r>
      <w:r>
        <w:t xml:space="preserve"> type that represents a doubly linked list.</w:t>
      </w:r>
    </w:p>
    <w:p w:rsidR="00A66975" w:rsidRDefault="00CE45A0">
      <w:pPr>
        <w:ind w:left="-5"/>
      </w:pPr>
      <w:r>
        <w:t>Which of the following is the collection type being discussed?</w:t>
      </w:r>
    </w:p>
    <w:p w:rsidR="00A66975" w:rsidRDefault="00A66975">
      <w:pPr>
        <w:ind w:left="-5"/>
      </w:pPr>
      <w:r>
        <w:rPr>
          <w:rFonts w:eastAsia="Arial" w:cs="Arial"/>
          <w:b/>
        </w:rPr>
        <w:t xml:space="preserve">A. </w:t>
      </w:r>
      <w:r w:rsidR="00CE45A0">
        <w:t>The List&lt;T&gt;collection type.</w:t>
      </w:r>
    </w:p>
    <w:p w:rsidR="00A66975" w:rsidRDefault="00A66975">
      <w:pPr>
        <w:ind w:left="-5"/>
      </w:pPr>
      <w:r>
        <w:rPr>
          <w:rFonts w:eastAsia="Arial" w:cs="Arial"/>
          <w:b/>
        </w:rPr>
        <w:t xml:space="preserve">B. </w:t>
      </w:r>
      <w:r w:rsidR="00CE45A0">
        <w:t>The SortedList&lt;T&gt; collection type.</w:t>
      </w:r>
    </w:p>
    <w:p w:rsidR="00A66975" w:rsidRDefault="00A66975">
      <w:pPr>
        <w:ind w:left="-5"/>
      </w:pPr>
      <w:r>
        <w:rPr>
          <w:rFonts w:eastAsia="Arial" w:cs="Arial"/>
          <w:b/>
        </w:rPr>
        <w:t xml:space="preserve">C. </w:t>
      </w:r>
      <w:r w:rsidR="00CE45A0">
        <w:t>The SortedSet&lt;T&gt; collection type.</w:t>
      </w:r>
    </w:p>
    <w:p w:rsidR="00A66975" w:rsidRDefault="00A66975">
      <w:pPr>
        <w:ind w:left="-5"/>
      </w:pPr>
      <w:r>
        <w:rPr>
          <w:rFonts w:eastAsia="Arial" w:cs="Arial"/>
          <w:b/>
        </w:rPr>
        <w:t xml:space="preserve">D. </w:t>
      </w:r>
      <w:r w:rsidR="00CE45A0">
        <w:t>The LinkedList&lt;T&gt; collection type.</w:t>
      </w:r>
    </w:p>
    <w:p w:rsidR="002C4409" w:rsidRDefault="00CE45A0" w:rsidP="00A66975">
      <w:pPr>
        <w:pStyle w:val="berschrift2"/>
      </w:pPr>
      <w:r>
        <w:rPr>
          <w:rFonts w:ascii="Arial" w:eastAsia="Arial" w:hAnsi="Arial" w:cs="Arial"/>
          <w:b/>
        </w:rPr>
        <w:t xml:space="preserve">Answer: </w:t>
      </w:r>
      <w:r>
        <w:rPr>
          <w:rFonts w:ascii="Arial" w:eastAsia="Arial" w:hAnsi="Arial" w:cs="Arial"/>
          <w:b/>
        </w:rPr>
        <w:t>D</w:t>
      </w:r>
      <w:bookmarkStart w:id="0" w:name="_GoBack"/>
      <w:bookmarkEnd w:id="0"/>
    </w:p>
    <w:sectPr w:rsidR="002C4409" w:rsidSect="00A66975">
      <w:headerReference w:type="even" r:id="rId6"/>
      <w:headerReference w:type="default" r:id="rId7"/>
      <w:footerReference w:type="even" r:id="rId8"/>
      <w:headerReference w:type="first" r:id="rId9"/>
      <w:footerReference w:type="first" r:id="rId10"/>
      <w:pgSz w:w="11900" w:h="16840"/>
      <w:pgMar w:top="850" w:right="850" w:bottom="850" w:left="850" w:header="709" w:footer="709"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CE45A0">
      <w:r>
        <w:separator/>
      </w:r>
    </w:p>
  </w:endnote>
  <w:endnote w:type="continuationSeparator" w:id="0">
    <w:p w:rsidR="00000000" w:rsidRDefault="00CE45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4409" w:rsidRDefault="00CE45A0">
    <w:pPr>
      <w:tabs>
        <w:tab w:val="center" w:pos="5230"/>
        <w:tab w:val="right" w:pos="10445"/>
      </w:tabs>
      <w:spacing w:line="259" w:lineRule="auto"/>
    </w:pPr>
    <w:r>
      <w:rPr>
        <w:rFonts w:ascii="Calibri" w:eastAsia="Calibri" w:hAnsi="Calibri" w:cs="Calibri"/>
        <w:noProof/>
        <w:sz w:val="22"/>
      </w:rPr>
      <mc:AlternateContent>
        <mc:Choice Requires="wpg">
          <w:drawing>
            <wp:anchor distT="0" distB="0" distL="114300" distR="114300" simplePos="0" relativeHeight="251683840" behindDoc="0" locked="0" layoutInCell="1" allowOverlap="1">
              <wp:simplePos x="0" y="0"/>
              <wp:positionH relativeFrom="page">
                <wp:posOffset>457200</wp:posOffset>
              </wp:positionH>
              <wp:positionV relativeFrom="page">
                <wp:posOffset>10236200</wp:posOffset>
              </wp:positionV>
              <wp:extent cx="6642100" cy="6350"/>
              <wp:effectExtent l="0" t="0" r="0" b="0"/>
              <wp:wrapSquare wrapText="bothSides"/>
              <wp:docPr id="32358" name="Group 32358"/>
              <wp:cNvGraphicFramePr/>
              <a:graphic xmlns:a="http://schemas.openxmlformats.org/drawingml/2006/main">
                <a:graphicData uri="http://schemas.microsoft.com/office/word/2010/wordprocessingGroup">
                  <wpg:wgp>
                    <wpg:cNvGrpSpPr/>
                    <wpg:grpSpPr>
                      <a:xfrm>
                        <a:off x="0" y="0"/>
                        <a:ext cx="6642100" cy="6350"/>
                        <a:chOff x="0" y="0"/>
                        <a:chExt cx="6642100" cy="6350"/>
                      </a:xfrm>
                    </wpg:grpSpPr>
                    <wps:wsp>
                      <wps:cNvPr id="32359" name="Shape 32359"/>
                      <wps:cNvSpPr/>
                      <wps:spPr>
                        <a:xfrm>
                          <a:off x="0" y="0"/>
                          <a:ext cx="2213991" cy="0"/>
                        </a:xfrm>
                        <a:custGeom>
                          <a:avLst/>
                          <a:gdLst/>
                          <a:ahLst/>
                          <a:cxnLst/>
                          <a:rect l="0" t="0" r="0" b="0"/>
                          <a:pathLst>
                            <a:path w="2213991">
                              <a:moveTo>
                                <a:pt x="0" y="0"/>
                              </a:moveTo>
                              <a:lnTo>
                                <a:pt x="2213991"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32360" name="Shape 32360"/>
                      <wps:cNvSpPr/>
                      <wps:spPr>
                        <a:xfrm>
                          <a:off x="2213991" y="0"/>
                          <a:ext cx="2214118" cy="0"/>
                        </a:xfrm>
                        <a:custGeom>
                          <a:avLst/>
                          <a:gdLst/>
                          <a:ahLst/>
                          <a:cxnLst/>
                          <a:rect l="0" t="0" r="0" b="0"/>
                          <a:pathLst>
                            <a:path w="2214118">
                              <a:moveTo>
                                <a:pt x="0" y="0"/>
                              </a:moveTo>
                              <a:lnTo>
                                <a:pt x="2214118"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32361" name="Shape 32361"/>
                      <wps:cNvSpPr/>
                      <wps:spPr>
                        <a:xfrm>
                          <a:off x="4428109" y="0"/>
                          <a:ext cx="2213991" cy="0"/>
                        </a:xfrm>
                        <a:custGeom>
                          <a:avLst/>
                          <a:gdLst/>
                          <a:ahLst/>
                          <a:cxnLst/>
                          <a:rect l="0" t="0" r="0" b="0"/>
                          <a:pathLst>
                            <a:path w="2213991">
                              <a:moveTo>
                                <a:pt x="0" y="0"/>
                              </a:moveTo>
                              <a:lnTo>
                                <a:pt x="2213991"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2358" style="width:523pt;height:0.5pt;position:absolute;mso-position-horizontal-relative:page;mso-position-horizontal:absolute;margin-left:36pt;mso-position-vertical-relative:page;margin-top:806pt;" coordsize="66421,63">
              <v:shape id="Shape 32359" style="position:absolute;width:22139;height:0;left:0;top:0;" coordsize="2213991,0" path="m0,0l2213991,0">
                <v:stroke weight="0.5pt" endcap="square" joinstyle="miter" miterlimit="10" on="true" color="#000000"/>
                <v:fill on="false" color="#000000" opacity="0"/>
              </v:shape>
              <v:shape id="Shape 32360" style="position:absolute;width:22141;height:0;left:22139;top:0;" coordsize="2214118,0" path="m0,0l2214118,0">
                <v:stroke weight="0.5pt" endcap="square" joinstyle="miter" miterlimit="10" on="true" color="#000000"/>
                <v:fill on="false" color="#000000" opacity="0"/>
              </v:shape>
              <v:shape id="Shape 32361" style="position:absolute;width:22139;height:0;left:44281;top:0;" coordsize="2213991,0" path="m0,0l2213991,0">
                <v:stroke weight="0.5pt" endcap="square" joinstyle="miter" miterlimit="10" on="true" color="#000000"/>
                <v:fill on="false" color="#000000" opacity="0"/>
              </v:shape>
              <w10:wrap type="square"/>
            </v:group>
          </w:pict>
        </mc:Fallback>
      </mc:AlternateContent>
    </w:r>
    <w:r>
      <w:rPr>
        <w:rFonts w:ascii="Calibri" w:eastAsia="Calibri" w:hAnsi="Calibri" w:cs="Calibri"/>
        <w:sz w:val="22"/>
      </w:rPr>
      <w:tab/>
    </w:r>
    <w:r>
      <w:rPr>
        <w:color w:val="214E7B"/>
      </w:rPr>
      <w:t>www.braindumps.com</w:t>
    </w:r>
    <w:r>
      <w:rPr>
        <w:color w:val="214E7B"/>
      </w:rPr>
      <w:tab/>
    </w:r>
    <w:r>
      <w:fldChar w:fldCharType="begin"/>
    </w:r>
    <w:r>
      <w:instrText xml:space="preserve"> PAGE   \* MERGEFORMAT </w:instrText>
    </w:r>
    <w:r>
      <w:fldChar w:fldCharType="separate"/>
    </w:r>
    <w:r>
      <w:t>3</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4409" w:rsidRDefault="00CE45A0">
    <w:pPr>
      <w:tabs>
        <w:tab w:val="center" w:pos="5230"/>
        <w:tab w:val="right" w:pos="10445"/>
      </w:tabs>
      <w:spacing w:line="259" w:lineRule="auto"/>
    </w:pPr>
    <w:r>
      <w:rPr>
        <w:rFonts w:ascii="Calibri" w:eastAsia="Calibri" w:hAnsi="Calibri" w:cs="Calibri"/>
        <w:noProof/>
        <w:sz w:val="22"/>
      </w:rPr>
      <mc:AlternateContent>
        <mc:Choice Requires="wpg">
          <w:drawing>
            <wp:anchor distT="0" distB="0" distL="114300" distR="114300" simplePos="0" relativeHeight="251685888" behindDoc="0" locked="0" layoutInCell="1" allowOverlap="1">
              <wp:simplePos x="0" y="0"/>
              <wp:positionH relativeFrom="page">
                <wp:posOffset>2671191</wp:posOffset>
              </wp:positionH>
              <wp:positionV relativeFrom="page">
                <wp:posOffset>10236200</wp:posOffset>
              </wp:positionV>
              <wp:extent cx="4428109" cy="6350"/>
              <wp:effectExtent l="0" t="0" r="0" b="0"/>
              <wp:wrapSquare wrapText="bothSides"/>
              <wp:docPr id="32319" name="Group 32319"/>
              <wp:cNvGraphicFramePr/>
              <a:graphic xmlns:a="http://schemas.openxmlformats.org/drawingml/2006/main">
                <a:graphicData uri="http://schemas.microsoft.com/office/word/2010/wordprocessingGroup">
                  <wpg:wgp>
                    <wpg:cNvGrpSpPr/>
                    <wpg:grpSpPr>
                      <a:xfrm>
                        <a:off x="0" y="0"/>
                        <a:ext cx="4428109" cy="6350"/>
                        <a:chOff x="0" y="0"/>
                        <a:chExt cx="4428109" cy="6350"/>
                      </a:xfrm>
                    </wpg:grpSpPr>
                    <wps:wsp>
                      <wps:cNvPr id="32320" name="Shape 32320"/>
                      <wps:cNvSpPr/>
                      <wps:spPr>
                        <a:xfrm>
                          <a:off x="0" y="0"/>
                          <a:ext cx="2214118" cy="0"/>
                        </a:xfrm>
                        <a:custGeom>
                          <a:avLst/>
                          <a:gdLst/>
                          <a:ahLst/>
                          <a:cxnLst/>
                          <a:rect l="0" t="0" r="0" b="0"/>
                          <a:pathLst>
                            <a:path w="2214118">
                              <a:moveTo>
                                <a:pt x="0" y="0"/>
                              </a:moveTo>
                              <a:lnTo>
                                <a:pt x="2214118"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32321" name="Shape 32321"/>
                      <wps:cNvSpPr/>
                      <wps:spPr>
                        <a:xfrm>
                          <a:off x="2214118" y="0"/>
                          <a:ext cx="2213991" cy="0"/>
                        </a:xfrm>
                        <a:custGeom>
                          <a:avLst/>
                          <a:gdLst/>
                          <a:ahLst/>
                          <a:cxnLst/>
                          <a:rect l="0" t="0" r="0" b="0"/>
                          <a:pathLst>
                            <a:path w="2213991">
                              <a:moveTo>
                                <a:pt x="0" y="0"/>
                              </a:moveTo>
                              <a:lnTo>
                                <a:pt x="2213991"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2319" style="width:348.67pt;height:0.5pt;position:absolute;mso-position-horizontal-relative:page;mso-position-horizontal:absolute;margin-left:210.33pt;mso-position-vertical-relative:page;margin-top:806pt;" coordsize="44281,63">
              <v:shape id="Shape 32320" style="position:absolute;width:22141;height:0;left:0;top:0;" coordsize="2214118,0" path="m0,0l2214118,0">
                <v:stroke weight="0.5pt" endcap="square" joinstyle="miter" miterlimit="10" on="true" color="#000000"/>
                <v:fill on="false" color="#000000" opacity="0"/>
              </v:shape>
              <v:shape id="Shape 32321" style="position:absolute;width:22139;height:0;left:22141;top:0;" coordsize="2213991,0" path="m0,0l2213991,0">
                <v:stroke weight="0.5pt" endcap="square" joinstyle="miter" miterlimit="10" on="true" color="#000000"/>
                <v:fill on="false" color="#000000" opacity="0"/>
              </v:shape>
              <w10:wrap type="square"/>
            </v:group>
          </w:pict>
        </mc:Fallback>
      </mc:AlternateContent>
    </w:r>
    <w:r>
      <w:rPr>
        <w:rFonts w:ascii="Calibri" w:eastAsia="Calibri" w:hAnsi="Calibri" w:cs="Calibri"/>
        <w:sz w:val="22"/>
      </w:rPr>
      <w:tab/>
    </w:r>
    <w:r>
      <w:rPr>
        <w:color w:val="214E7B"/>
      </w:rPr>
      <w:t>www.braindumps.com</w:t>
    </w:r>
    <w:r>
      <w:rPr>
        <w:color w:val="214E7B"/>
      </w:rPr>
      <w:tab/>
    </w:r>
    <w:r>
      <w:fldChar w:fldCharType="begin"/>
    </w:r>
    <w:r>
      <w:instrText xml:space="preserve"> PAGE   \* MERGEFORMAT </w:instrText>
    </w:r>
    <w:r>
      <w:fldChar w:fldCharType="separate"/>
    </w:r>
    <w:r>
      <w:t>11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CE45A0">
      <w:r>
        <w:separator/>
      </w:r>
    </w:p>
  </w:footnote>
  <w:footnote w:type="continuationSeparator" w:id="0">
    <w:p w:rsidR="00000000" w:rsidRDefault="00CE45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4409" w:rsidRDefault="00CE45A0">
    <w:pPr>
      <w:spacing w:line="259" w:lineRule="auto"/>
      <w:ind w:left="15"/>
      <w:jc w:val="center"/>
    </w:pPr>
    <w:r>
      <w:rPr>
        <w:rFonts w:ascii="Calibri" w:eastAsia="Calibri" w:hAnsi="Calibri" w:cs="Calibri"/>
        <w:noProof/>
        <w:sz w:val="22"/>
      </w:rPr>
      <mc:AlternateContent>
        <mc:Choice Requires="wpg">
          <w:drawing>
            <wp:anchor distT="0" distB="0" distL="114300" distR="114300" simplePos="0" relativeHeight="251680768" behindDoc="0" locked="0" layoutInCell="1" allowOverlap="1">
              <wp:simplePos x="0" y="0"/>
              <wp:positionH relativeFrom="page">
                <wp:posOffset>457200</wp:posOffset>
              </wp:positionH>
              <wp:positionV relativeFrom="page">
                <wp:posOffset>457200</wp:posOffset>
              </wp:positionV>
              <wp:extent cx="6642100" cy="6350"/>
              <wp:effectExtent l="0" t="0" r="0" b="0"/>
              <wp:wrapNone/>
              <wp:docPr id="32348" name="Group 32348"/>
              <wp:cNvGraphicFramePr/>
              <a:graphic xmlns:a="http://schemas.openxmlformats.org/drawingml/2006/main">
                <a:graphicData uri="http://schemas.microsoft.com/office/word/2010/wordprocessingGroup">
                  <wpg:wgp>
                    <wpg:cNvGrpSpPr/>
                    <wpg:grpSpPr>
                      <a:xfrm>
                        <a:off x="0" y="0"/>
                        <a:ext cx="6642100" cy="6350"/>
                        <a:chOff x="0" y="0"/>
                        <a:chExt cx="6642100" cy="6350"/>
                      </a:xfrm>
                    </wpg:grpSpPr>
                    <wps:wsp>
                      <wps:cNvPr id="32349" name="Shape 32349"/>
                      <wps:cNvSpPr/>
                      <wps:spPr>
                        <a:xfrm>
                          <a:off x="0" y="0"/>
                          <a:ext cx="6642100" cy="0"/>
                        </a:xfrm>
                        <a:custGeom>
                          <a:avLst/>
                          <a:gdLst/>
                          <a:ahLst/>
                          <a:cxnLst/>
                          <a:rect l="0" t="0" r="0" b="0"/>
                          <a:pathLst>
                            <a:path w="6642100">
                              <a:moveTo>
                                <a:pt x="0" y="0"/>
                              </a:moveTo>
                              <a:lnTo>
                                <a:pt x="6642100"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2348" style="width:523pt;height:0.5pt;position:absolute;z-index:54;mso-position-horizontal-relative:page;mso-position-horizontal:absolute;margin-left:36pt;mso-position-vertical-relative:page;margin-top:36pt;" coordsize="66421,63">
              <v:shape id="Shape 32349" style="position:absolute;width:66421;height:0;left:0;top:0;" coordsize="6642100,0" path="m0,0l6642100,0">
                <v:stroke weight="0.5pt" endcap="square" joinstyle="miter" miterlimit="10" on="true" color="#000000"/>
                <v:fill on="false" color="#000000" opacity="0"/>
              </v:shape>
            </v:group>
          </w:pict>
        </mc:Fallback>
      </mc:AlternateContent>
    </w:r>
    <w:r>
      <w:rPr>
        <w:color w:val="214E7B"/>
      </w:rPr>
      <w:t>Microsoft 70-483 Exam</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6975" w:rsidRDefault="00A66975">
    <w:pPr>
      <w:pStyle w:val="Kopfzeile"/>
    </w:pPr>
    <w:r>
      <w:t xml:space="preserve">Seite </w:t>
    </w:r>
    <w:r>
      <w:fldChar w:fldCharType="begin"/>
    </w:r>
    <w:r>
      <w:instrText xml:space="preserve"> PAGE   \* MERGEFORMAT </w:instrText>
    </w:r>
    <w:r>
      <w:fldChar w:fldCharType="separate"/>
    </w:r>
    <w:r w:rsidR="00CE45A0">
      <w:rPr>
        <w:noProof/>
      </w:rPr>
      <w:t>11</w:t>
    </w:r>
    <w:r>
      <w:fldChar w:fldCharType="end"/>
    </w:r>
    <w:r>
      <w:t xml:space="preserve"> von </w:t>
    </w:r>
    <w:fldSimple w:instr=" NUMPAGES   \* MERGEFORMAT ">
      <w:r w:rsidR="00CE45A0">
        <w:rPr>
          <w:noProof/>
        </w:rPr>
        <w:t>11</w:t>
      </w:r>
    </w:fldSimple>
    <w:r>
      <w:tab/>
      <w:t>70-483.pdf</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4409" w:rsidRDefault="00CE45A0">
    <w:pPr>
      <w:spacing w:line="259" w:lineRule="auto"/>
      <w:ind w:left="15"/>
      <w:jc w:val="center"/>
    </w:pPr>
    <w:r>
      <w:rPr>
        <w:rFonts w:ascii="Calibri" w:eastAsia="Calibri" w:hAnsi="Calibri" w:cs="Calibri"/>
        <w:noProof/>
        <w:sz w:val="22"/>
      </w:rPr>
      <mc:AlternateContent>
        <mc:Choice Requires="wpg">
          <w:drawing>
            <wp:anchor distT="0" distB="0" distL="114300" distR="114300" simplePos="0" relativeHeight="251682816" behindDoc="0" locked="0" layoutInCell="1" allowOverlap="1">
              <wp:simplePos x="0" y="0"/>
              <wp:positionH relativeFrom="page">
                <wp:posOffset>457200</wp:posOffset>
              </wp:positionH>
              <wp:positionV relativeFrom="page">
                <wp:posOffset>457200</wp:posOffset>
              </wp:positionV>
              <wp:extent cx="6642100" cy="6350"/>
              <wp:effectExtent l="0" t="0" r="0" b="0"/>
              <wp:wrapNone/>
              <wp:docPr id="32309" name="Group 32309"/>
              <wp:cNvGraphicFramePr/>
              <a:graphic xmlns:a="http://schemas.openxmlformats.org/drawingml/2006/main">
                <a:graphicData uri="http://schemas.microsoft.com/office/word/2010/wordprocessingGroup">
                  <wpg:wgp>
                    <wpg:cNvGrpSpPr/>
                    <wpg:grpSpPr>
                      <a:xfrm>
                        <a:off x="0" y="0"/>
                        <a:ext cx="6642100" cy="6350"/>
                        <a:chOff x="0" y="0"/>
                        <a:chExt cx="6642100" cy="6350"/>
                      </a:xfrm>
                    </wpg:grpSpPr>
                    <wps:wsp>
                      <wps:cNvPr id="32310" name="Shape 32310"/>
                      <wps:cNvSpPr/>
                      <wps:spPr>
                        <a:xfrm>
                          <a:off x="0" y="0"/>
                          <a:ext cx="6642100" cy="0"/>
                        </a:xfrm>
                        <a:custGeom>
                          <a:avLst/>
                          <a:gdLst/>
                          <a:ahLst/>
                          <a:cxnLst/>
                          <a:rect l="0" t="0" r="0" b="0"/>
                          <a:pathLst>
                            <a:path w="6642100">
                              <a:moveTo>
                                <a:pt x="0" y="0"/>
                              </a:moveTo>
                              <a:lnTo>
                                <a:pt x="6642100"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2309" style="width:523pt;height:0.5pt;position:absolute;z-index:54;mso-position-horizontal-relative:page;mso-position-horizontal:absolute;margin-left:36pt;mso-position-vertical-relative:page;margin-top:36pt;" coordsize="66421,63">
              <v:shape id="Shape 32310" style="position:absolute;width:66421;height:0;left:0;top:0;" coordsize="6642100,0" path="m0,0l6642100,0">
                <v:stroke weight="0.5pt" endcap="square" joinstyle="miter" miterlimit="10" on="true" color="#000000"/>
                <v:fill on="false" color="#000000" opacity="0"/>
              </v:shape>
            </v:group>
          </w:pict>
        </mc:Fallback>
      </mc:AlternateContent>
    </w:r>
    <w:r>
      <w:rPr>
        <w:color w:val="214E7B"/>
      </w:rPr>
      <w:t>Microsoft 70-483 Exam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attachedTemplate r:id="rId1"/>
  <w:linkStyles/>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409"/>
    <w:rsid w:val="002C4409"/>
    <w:rsid w:val="00A66975"/>
    <w:rsid w:val="00CE45A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2C6DA2E-6495-4CAA-A89A-5792690F6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A66975"/>
    <w:pPr>
      <w:spacing w:after="0" w:line="240" w:lineRule="auto"/>
      <w:jc w:val="both"/>
    </w:pPr>
    <w:rPr>
      <w:rFonts w:ascii="Arial" w:eastAsiaTheme="minorHAnsi" w:hAnsi="Arial" w:cs="Times New Roman"/>
      <w:sz w:val="20"/>
      <w:szCs w:val="24"/>
      <w:lang w:eastAsia="en-US"/>
    </w:rPr>
  </w:style>
  <w:style w:type="paragraph" w:styleId="berschrift1">
    <w:name w:val="heading 1"/>
    <w:basedOn w:val="Standard"/>
    <w:next w:val="Standard"/>
    <w:link w:val="berschrift1Zchn"/>
    <w:uiPriority w:val="9"/>
    <w:qFormat/>
    <w:rsid w:val="00A66975"/>
    <w:pPr>
      <w:keepNext/>
      <w:keepLines/>
      <w:spacing w:before="240"/>
      <w:outlineLvl w:val="0"/>
    </w:pPr>
    <w:rPr>
      <w:rFonts w:asciiTheme="majorHAnsi" w:eastAsiaTheme="majorEastAsia" w:hAnsiTheme="majorHAnsi" w:cstheme="majorBidi"/>
      <w:sz w:val="24"/>
      <w:szCs w:val="32"/>
    </w:rPr>
  </w:style>
  <w:style w:type="paragraph" w:styleId="berschrift2">
    <w:name w:val="heading 2"/>
    <w:basedOn w:val="Standard"/>
    <w:next w:val="Standard"/>
    <w:link w:val="berschrift2Zchn"/>
    <w:uiPriority w:val="9"/>
    <w:unhideWhenUsed/>
    <w:qFormat/>
    <w:rsid w:val="00A66975"/>
    <w:pPr>
      <w:keepNext/>
      <w:keepLines/>
      <w:spacing w:before="40"/>
      <w:outlineLvl w:val="1"/>
    </w:pPr>
    <w:rPr>
      <w:rFonts w:asciiTheme="majorHAnsi" w:eastAsiaTheme="majorEastAsia" w:hAnsiTheme="majorHAnsi" w:cstheme="majorBidi"/>
      <w:sz w:val="22"/>
      <w:szCs w:val="26"/>
    </w:rPr>
  </w:style>
  <w:style w:type="character" w:default="1" w:styleId="Absatz-Standardschriftart">
    <w:name w:val="Default Paragraph Font"/>
    <w:uiPriority w:val="1"/>
    <w:semiHidden/>
    <w:unhideWhenUsed/>
    <w:rsid w:val="00A66975"/>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A66975"/>
  </w:style>
  <w:style w:type="character" w:customStyle="1" w:styleId="berschrift1Zchn">
    <w:name w:val="Überschrift 1 Zchn"/>
    <w:basedOn w:val="Absatz-Standardschriftart"/>
    <w:link w:val="berschrift1"/>
    <w:uiPriority w:val="9"/>
    <w:rsid w:val="00A66975"/>
    <w:rPr>
      <w:rFonts w:asciiTheme="majorHAnsi" w:eastAsiaTheme="majorEastAsia" w:hAnsiTheme="majorHAnsi" w:cstheme="majorBidi"/>
      <w:sz w:val="24"/>
      <w:szCs w:val="32"/>
      <w:lang w:eastAsia="en-US"/>
    </w:rPr>
  </w:style>
  <w:style w:type="character" w:customStyle="1" w:styleId="berschrift2Zchn">
    <w:name w:val="Überschrift 2 Zchn"/>
    <w:basedOn w:val="Absatz-Standardschriftart"/>
    <w:link w:val="berschrift2"/>
    <w:uiPriority w:val="9"/>
    <w:rsid w:val="00A66975"/>
    <w:rPr>
      <w:rFonts w:asciiTheme="majorHAnsi" w:eastAsiaTheme="majorEastAsia" w:hAnsiTheme="majorHAnsi" w:cstheme="majorBidi"/>
      <w:szCs w:val="26"/>
      <w:lang w:eastAsia="en-US"/>
    </w:rPr>
  </w:style>
  <w:style w:type="character" w:styleId="BesuchterLink">
    <w:name w:val="FollowedHyperlink"/>
    <w:basedOn w:val="Absatz-Standardschriftart"/>
    <w:uiPriority w:val="99"/>
    <w:semiHidden/>
    <w:unhideWhenUsed/>
    <w:rsid w:val="00A66975"/>
    <w:rPr>
      <w:color w:val="800080"/>
      <w:u w:val="single"/>
    </w:rPr>
  </w:style>
  <w:style w:type="character" w:styleId="Hyperlink">
    <w:name w:val="Hyperlink"/>
    <w:basedOn w:val="Absatz-Standardschriftart"/>
    <w:uiPriority w:val="99"/>
    <w:semiHidden/>
    <w:unhideWhenUsed/>
    <w:rsid w:val="00A66975"/>
    <w:rPr>
      <w:color w:val="0000FF"/>
      <w:u w:val="single"/>
    </w:rPr>
  </w:style>
  <w:style w:type="paragraph" w:customStyle="1" w:styleId="msonormal0">
    <w:name w:val="msonormal"/>
    <w:basedOn w:val="Standard"/>
    <w:rsid w:val="00A66975"/>
    <w:pPr>
      <w:spacing w:before="100" w:beforeAutospacing="1" w:after="100" w:afterAutospacing="1"/>
    </w:pPr>
  </w:style>
  <w:style w:type="paragraph" w:styleId="StandardWeb">
    <w:name w:val="Normal (Web)"/>
    <w:basedOn w:val="Standard"/>
    <w:uiPriority w:val="99"/>
    <w:semiHidden/>
    <w:unhideWhenUsed/>
    <w:rsid w:val="00A66975"/>
    <w:pPr>
      <w:spacing w:before="100" w:beforeAutospacing="1" w:after="100" w:afterAutospacing="1"/>
    </w:pPr>
  </w:style>
  <w:style w:type="paragraph" w:styleId="Kopfzeile">
    <w:name w:val="header"/>
    <w:basedOn w:val="Standard"/>
    <w:link w:val="KopfzeileZchn"/>
    <w:uiPriority w:val="99"/>
    <w:unhideWhenUsed/>
    <w:rsid w:val="00A66975"/>
    <w:pPr>
      <w:pBdr>
        <w:bottom w:val="single" w:sz="4" w:space="1" w:color="auto"/>
      </w:pBdr>
      <w:tabs>
        <w:tab w:val="right" w:pos="10204"/>
      </w:tabs>
    </w:pPr>
    <w:rPr>
      <w:rFonts w:cs="Arial"/>
    </w:rPr>
  </w:style>
  <w:style w:type="character" w:customStyle="1" w:styleId="KopfzeileZchn">
    <w:name w:val="Kopfzeile Zchn"/>
    <w:basedOn w:val="Absatz-Standardschriftart"/>
    <w:link w:val="Kopfzeile"/>
    <w:uiPriority w:val="99"/>
    <w:rsid w:val="00A66975"/>
    <w:rPr>
      <w:rFonts w:ascii="Arial" w:eastAsiaTheme="minorHAnsi" w:hAnsi="Arial" w:cs="Arial"/>
      <w:sz w:val="20"/>
      <w:szCs w:val="24"/>
      <w:lang w:eastAsia="en-US"/>
    </w:rPr>
  </w:style>
  <w:style w:type="paragraph" w:styleId="Fuzeile">
    <w:name w:val="footer"/>
    <w:basedOn w:val="Standard"/>
    <w:link w:val="FuzeileZchn"/>
    <w:uiPriority w:val="99"/>
    <w:unhideWhenUsed/>
    <w:rsid w:val="00A66975"/>
    <w:pPr>
      <w:tabs>
        <w:tab w:val="center" w:pos="4536"/>
        <w:tab w:val="right" w:pos="9072"/>
      </w:tabs>
    </w:pPr>
  </w:style>
  <w:style w:type="character" w:customStyle="1" w:styleId="FuzeileZchn">
    <w:name w:val="Fußzeile Zchn"/>
    <w:basedOn w:val="Absatz-Standardschriftart"/>
    <w:link w:val="Fuzeile"/>
    <w:uiPriority w:val="99"/>
    <w:rsid w:val="00A66975"/>
    <w:rPr>
      <w:rFonts w:ascii="Arial" w:eastAsiaTheme="minorHAnsi" w:hAnsi="Arial" w:cs="Times New Roman"/>
      <w:sz w:val="20"/>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muehle\Documents\Vorlagen\WordMakros.dot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WordMakros.dotm</Template>
  <TotalTime>0</TotalTime>
  <Pages>11</Pages>
  <Words>4529</Words>
  <Characters>28535</Characters>
  <Application>Microsoft Office Word</Application>
  <DocSecurity>0</DocSecurity>
  <Lines>237</Lines>
  <Paragraphs>65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Volker Mühlenkamp</dc:creator>
  <cp:keywords/>
  <cp:lastModifiedBy>Dr. Volker Mühlenkamp</cp:lastModifiedBy>
  <cp:revision>3</cp:revision>
  <dcterms:created xsi:type="dcterms:W3CDTF">2018-11-21T10:52:00Z</dcterms:created>
  <dcterms:modified xsi:type="dcterms:W3CDTF">2018-11-21T10:54:00Z</dcterms:modified>
</cp:coreProperties>
</file>